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D6" w:rsidRPr="000B1AF9" w:rsidRDefault="005212CF" w:rsidP="000B1AF9">
      <w:pPr>
        <w:pStyle w:val="Title"/>
        <w:rPr>
          <w:rStyle w:val="SubtleEmphasis"/>
          <w:i w:val="0"/>
          <w:iCs w:val="0"/>
          <w:color w:val="90C226" w:themeColor="accent1"/>
        </w:rPr>
      </w:pPr>
      <w:r w:rsidRPr="005212CF">
        <w:rPr>
          <w:rStyle w:val="SubtleEmphasis"/>
          <w:i w:val="0"/>
          <w:iCs w:val="0"/>
          <w:noProof/>
          <w:color w:val="90C226" w:themeColor="accent1"/>
          <w:lang w:val="en-GB" w:eastAsia="en-GB"/>
        </w:rPr>
        <w:drawing>
          <wp:inline distT="0" distB="0" distL="0" distR="0">
            <wp:extent cx="504825" cy="504825"/>
            <wp:effectExtent l="0" t="0" r="9525" b="9525"/>
            <wp:docPr id="1" name="Picture 1" descr="D:\SVN\Campaign Manager\ICO\Businessman-ic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VN\Campaign Manager\ICO\Businessman-icon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591" w:rsidRPr="000B1AF9">
        <w:rPr>
          <w:rStyle w:val="SubtleEmphasis"/>
          <w:i w:val="0"/>
          <w:iCs w:val="0"/>
          <w:color w:val="90C226" w:themeColor="accent1"/>
        </w:rPr>
        <w:t>Campaign Manager</w:t>
      </w:r>
    </w:p>
    <w:p w:rsidR="009356D6" w:rsidRDefault="00CD57E3">
      <w:pPr>
        <w:pStyle w:val="Heading1"/>
      </w:pPr>
      <w:r>
        <w:t>Tables Used</w:t>
      </w:r>
    </w:p>
    <w:p w:rsidR="00245591" w:rsidRDefault="00CD57E3" w:rsidP="00CD57E3">
      <w:pPr>
        <w:pStyle w:val="ListParagraph"/>
        <w:numPr>
          <w:ilvl w:val="0"/>
          <w:numId w:val="1"/>
        </w:numPr>
      </w:pPr>
      <w:r>
        <w:t>PROJECTID_MASTERCOMPANIES</w:t>
      </w:r>
    </w:p>
    <w:p w:rsidR="00CD57E3" w:rsidRDefault="00CD57E3" w:rsidP="00CD57E3">
      <w:pPr>
        <w:pStyle w:val="ListParagraph"/>
        <w:numPr>
          <w:ilvl w:val="0"/>
          <w:numId w:val="1"/>
        </w:numPr>
      </w:pPr>
      <w:r>
        <w:t>PROJECTID_MASTERCONTACTS</w:t>
      </w:r>
    </w:p>
    <w:p w:rsidR="00CD57E3" w:rsidRDefault="00CD57E3" w:rsidP="00CD57E3">
      <w:pPr>
        <w:pStyle w:val="ListParagraph"/>
        <w:numPr>
          <w:ilvl w:val="0"/>
          <w:numId w:val="1"/>
        </w:numPr>
      </w:pPr>
      <w:r>
        <w:t>PROJECTID_PICKLISTS</w:t>
      </w:r>
    </w:p>
    <w:p w:rsidR="00CD57E3" w:rsidRDefault="00CD57E3" w:rsidP="00CD57E3">
      <w:pPr>
        <w:pStyle w:val="ListParagraph"/>
        <w:numPr>
          <w:ilvl w:val="0"/>
          <w:numId w:val="1"/>
        </w:numPr>
      </w:pPr>
      <w:r>
        <w:t>PROJECTID_VALIDATIONS</w:t>
      </w:r>
    </w:p>
    <w:p w:rsidR="00C75AC8" w:rsidRDefault="00C75AC8" w:rsidP="00C75AC8">
      <w:pPr>
        <w:pStyle w:val="ListParagraph"/>
        <w:numPr>
          <w:ilvl w:val="0"/>
          <w:numId w:val="1"/>
        </w:numPr>
      </w:pPr>
      <w:r>
        <w:t>PROJECTID_LOG</w:t>
      </w:r>
    </w:p>
    <w:p w:rsidR="009C77FD" w:rsidRDefault="009C77FD" w:rsidP="009C77FD">
      <w:pPr>
        <w:pStyle w:val="ListParagraph"/>
        <w:numPr>
          <w:ilvl w:val="0"/>
          <w:numId w:val="1"/>
        </w:numPr>
      </w:pPr>
      <w:r>
        <w:t>PROJECTID_QC</w:t>
      </w:r>
    </w:p>
    <w:p w:rsidR="00CD57E3" w:rsidRDefault="00CD57E3" w:rsidP="00CD57E3">
      <w:pPr>
        <w:pStyle w:val="ListParagraph"/>
        <w:numPr>
          <w:ilvl w:val="0"/>
          <w:numId w:val="1"/>
        </w:numPr>
      </w:pPr>
      <w:r w:rsidRPr="00CD57E3">
        <w:t>C_PROJECT_SETTINGS</w:t>
      </w:r>
    </w:p>
    <w:p w:rsidR="00C75AC8" w:rsidRDefault="00CD57E3" w:rsidP="00C75AC8">
      <w:pPr>
        <w:pStyle w:val="ListParagraph"/>
        <w:numPr>
          <w:ilvl w:val="0"/>
          <w:numId w:val="1"/>
        </w:numPr>
      </w:pPr>
      <w:r w:rsidRPr="00CD57E3">
        <w:t>C_FIELD_MASTER</w:t>
      </w:r>
    </w:p>
    <w:p w:rsidR="00F6320B" w:rsidRDefault="00F6320B" w:rsidP="00C75AC8">
      <w:pPr>
        <w:pStyle w:val="ListParagraph"/>
        <w:numPr>
          <w:ilvl w:val="0"/>
          <w:numId w:val="1"/>
        </w:numPr>
      </w:pPr>
      <w:r>
        <w:t>C_PICKLIST</w:t>
      </w:r>
    </w:p>
    <w:p w:rsidR="00CD57E3" w:rsidRDefault="00CD57E3" w:rsidP="00CD57E3">
      <w:pPr>
        <w:pStyle w:val="ListParagraph"/>
        <w:numPr>
          <w:ilvl w:val="0"/>
          <w:numId w:val="1"/>
        </w:numPr>
      </w:pPr>
      <w:r w:rsidRPr="00CD57E3">
        <w:t>ALLOCATION_FILTER</w:t>
      </w:r>
    </w:p>
    <w:p w:rsidR="00CD57E3" w:rsidRDefault="00CD57E3" w:rsidP="00CD57E3">
      <w:pPr>
        <w:pStyle w:val="ListParagraph"/>
        <w:numPr>
          <w:ilvl w:val="0"/>
          <w:numId w:val="1"/>
        </w:numPr>
      </w:pPr>
      <w:r w:rsidRPr="00CD57E3">
        <w:t>ALLOCATION_FILTER_CONDITION</w:t>
      </w:r>
    </w:p>
    <w:p w:rsidR="00CD57E3" w:rsidRDefault="00CD57E3" w:rsidP="00CD57E3">
      <w:pPr>
        <w:pStyle w:val="ListParagraph"/>
        <w:numPr>
          <w:ilvl w:val="0"/>
          <w:numId w:val="1"/>
        </w:numPr>
      </w:pPr>
      <w:r w:rsidRPr="00CD57E3">
        <w:t>FILTER_ASSIGNMENT</w:t>
      </w:r>
    </w:p>
    <w:p w:rsidR="00CD57E3" w:rsidRDefault="00CD57E3" w:rsidP="00CD57E3">
      <w:pPr>
        <w:pStyle w:val="ListParagraph"/>
        <w:numPr>
          <w:ilvl w:val="0"/>
          <w:numId w:val="1"/>
        </w:numPr>
      </w:pPr>
      <w:r>
        <w:t>USERS</w:t>
      </w:r>
    </w:p>
    <w:p w:rsidR="00CD57E3" w:rsidRDefault="00CD57E3" w:rsidP="00CD57E3">
      <w:pPr>
        <w:pStyle w:val="ListParagraph"/>
        <w:numPr>
          <w:ilvl w:val="0"/>
          <w:numId w:val="1"/>
        </w:numPr>
      </w:pPr>
      <w:r>
        <w:t>COUNTRY</w:t>
      </w:r>
    </w:p>
    <w:p w:rsidR="00CD57E3" w:rsidRDefault="00CC6D22" w:rsidP="00D60680">
      <w:pPr>
        <w:pStyle w:val="Heading1"/>
      </w:pPr>
      <w:r>
        <w:t>PROJECT</w:t>
      </w:r>
      <w:r w:rsidR="00C92DD5">
        <w:t xml:space="preserve"> </w:t>
      </w:r>
      <w:r>
        <w:t>SETTINGS</w:t>
      </w:r>
    </w:p>
    <w:p w:rsidR="00245591" w:rsidRDefault="00245591" w:rsidP="00245591">
      <w:pPr>
        <w:rPr>
          <w:rFonts w:ascii="Courier New" w:hAnsi="Courier New" w:cs="Courier New"/>
          <w:noProof/>
          <w:lang w:val="en-GB"/>
        </w:rPr>
      </w:pPr>
      <w:r>
        <w:t xml:space="preserve">Table </w:t>
      </w:r>
      <w:r w:rsidR="000B1AF9">
        <w:t>Name:</w:t>
      </w:r>
      <w:r>
        <w:t xml:space="preserve"> </w:t>
      </w:r>
      <w:r>
        <w:rPr>
          <w:rFonts w:ascii="Courier New" w:hAnsi="Courier New" w:cs="Courier New"/>
          <w:noProof/>
          <w:lang w:val="en-GB"/>
        </w:rPr>
        <w:t>C_PROJECT_SETTINGS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84"/>
        <w:gridCol w:w="3218"/>
        <w:gridCol w:w="4252"/>
      </w:tblGrid>
      <w:tr w:rsidR="00764821" w:rsidTr="0016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gridSpan w:val="2"/>
          </w:tcPr>
          <w:p w:rsidR="000B1AF9" w:rsidRPr="005221D1" w:rsidRDefault="000B1AF9" w:rsidP="000B1AF9">
            <w:r>
              <w:t>Column Names</w:t>
            </w:r>
          </w:p>
        </w:tc>
        <w:tc>
          <w:tcPr>
            <w:tcW w:w="3218" w:type="dxa"/>
          </w:tcPr>
          <w:p w:rsidR="000B1AF9" w:rsidRDefault="000B1AF9" w:rsidP="000B1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  <w:tc>
          <w:tcPr>
            <w:tcW w:w="4252" w:type="dxa"/>
          </w:tcPr>
          <w:p w:rsidR="000B1AF9" w:rsidRDefault="000B1AF9" w:rsidP="000B1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64821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SETTING_ID_P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764821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PROJECT_ID</w:t>
            </w:r>
          </w:p>
        </w:tc>
        <w:tc>
          <w:tcPr>
            <w:tcW w:w="3402" w:type="dxa"/>
            <w:gridSpan w:val="2"/>
          </w:tcPr>
          <w:p w:rsidR="000B1AF9" w:rsidRDefault="00161DBC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lang w:val="en-GB"/>
              </w:rPr>
              <w:t>RBIUS_001</w:t>
            </w:r>
          </w:p>
        </w:tc>
        <w:tc>
          <w:tcPr>
            <w:tcW w:w="4252" w:type="dxa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F8C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COMPANY_TABLE</w:t>
            </w:r>
          </w:p>
        </w:tc>
        <w:tc>
          <w:tcPr>
            <w:tcW w:w="3402" w:type="dxa"/>
            <w:gridSpan w:val="2"/>
          </w:tcPr>
          <w:p w:rsidR="000B1AF9" w:rsidRDefault="00161DBC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lang w:val="en-GB"/>
              </w:rPr>
              <w:t>TopWRC002_Mastercompanies</w:t>
            </w:r>
          </w:p>
        </w:tc>
        <w:tc>
          <w:tcPr>
            <w:tcW w:w="4252" w:type="dxa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Master Company Table</w:t>
            </w:r>
          </w:p>
        </w:tc>
      </w:tr>
      <w:tr w:rsidR="00764821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CONTACTS_TABLE</w:t>
            </w:r>
          </w:p>
        </w:tc>
        <w:tc>
          <w:tcPr>
            <w:tcW w:w="3402" w:type="dxa"/>
            <w:gridSpan w:val="2"/>
          </w:tcPr>
          <w:p w:rsidR="000B1AF9" w:rsidRDefault="00161DBC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lang w:val="en-GB"/>
              </w:rPr>
              <w:t>RBIUS_001_Mastercontacts</w:t>
            </w:r>
          </w:p>
        </w:tc>
        <w:tc>
          <w:tcPr>
            <w:tcW w:w="4252" w:type="dxa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Master Contact Table</w:t>
            </w:r>
          </w:p>
        </w:tc>
      </w:tr>
      <w:tr w:rsidR="006D5F8C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2C5D6E">
              <w:rPr>
                <w:color w:val="FF0000"/>
              </w:rPr>
              <w:t>FILTER_VIEW</w:t>
            </w:r>
          </w:p>
        </w:tc>
        <w:tc>
          <w:tcPr>
            <w:tcW w:w="3402" w:type="dxa"/>
            <w:gridSpan w:val="2"/>
          </w:tcPr>
          <w:p w:rsidR="000B1AF9" w:rsidRDefault="006D5F8C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noProof/>
                <w:lang w:val="en-GB"/>
              </w:rPr>
              <w:t>TopWRC002_FILTER_VIEW</w:t>
            </w:r>
          </w:p>
        </w:tc>
        <w:tc>
          <w:tcPr>
            <w:tcW w:w="4252" w:type="dxa"/>
          </w:tcPr>
          <w:p w:rsidR="000B1AF9" w:rsidRDefault="002C5D6E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in use</w:t>
            </w:r>
          </w:p>
        </w:tc>
      </w:tr>
      <w:tr w:rsidR="00764821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ADD_BUTTON_WR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Enable/Disable New Company Button for WR</w:t>
            </w:r>
          </w:p>
        </w:tc>
      </w:tr>
      <w:tr w:rsidR="006D5F8C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ADD_BUTTON_TR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Enable/Disable New Company Button for TR</w:t>
            </w:r>
          </w:p>
        </w:tc>
      </w:tr>
      <w:tr w:rsidR="00764821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2C5D6E" w:rsidP="000B1AF9">
            <w:r w:rsidRPr="002C5D6E">
              <w:t>TELEPHONE_FORMATTING</w:t>
            </w:r>
          </w:p>
        </w:tc>
        <w:tc>
          <w:tcPr>
            <w:tcW w:w="3402" w:type="dxa"/>
            <w:gridSpan w:val="2"/>
          </w:tcPr>
          <w:p w:rsidR="000B1AF9" w:rsidRDefault="002C5D6E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0B1AF9" w:rsidRDefault="002C5D6E" w:rsidP="008F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Enable/Disable Automatic Telephone formatting</w:t>
            </w:r>
            <w:r w:rsidR="000B1AF9">
              <w:t xml:space="preserve"> </w:t>
            </w:r>
          </w:p>
        </w:tc>
      </w:tr>
      <w:tr w:rsidR="006D5F8C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3129C6" w:rsidRDefault="003129C6" w:rsidP="000B1AF9">
            <w:r w:rsidRPr="003129C6">
              <w:t>MAX_</w:t>
            </w:r>
            <w:r w:rsidR="000B1AF9" w:rsidRPr="003129C6">
              <w:t>CONTACT_COUNT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B1AF9" w:rsidRDefault="003129C6" w:rsidP="00312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no. of Contacts for complete</w:t>
            </w:r>
            <w:r w:rsidR="00F22053">
              <w:t>(0 denotes Unlimited)</w:t>
            </w:r>
          </w:p>
        </w:tc>
      </w:tr>
      <w:tr w:rsidR="00764821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MIN_CONTACTS_COMPLETE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B1AF9" w:rsidRDefault="000B1AF9" w:rsidP="008F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no. of Contacts for complete</w:t>
            </w:r>
            <w:r w:rsidR="00F22053">
              <w:t xml:space="preserve"> (0 denotes Unlimited)</w:t>
            </w:r>
          </w:p>
        </w:tc>
      </w:tr>
      <w:tr w:rsidR="006D5F8C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MIN_CONTACTS_PARTIAL_COMPLETE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B1AF9" w:rsidRDefault="000B1AF9" w:rsidP="008F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no. o</w:t>
            </w:r>
            <w:r w:rsidR="008F6C46">
              <w:t>f Contacts for partial complete</w:t>
            </w:r>
            <w:r w:rsidR="00F22053">
              <w:t xml:space="preserve"> (0 denotes Unlimited)</w:t>
            </w:r>
          </w:p>
        </w:tc>
      </w:tr>
      <w:tr w:rsidR="006D5F8C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ALLOW_SWITCHBOARD_NUMBER_IN_CONTACT</w:t>
            </w:r>
          </w:p>
        </w:tc>
        <w:tc>
          <w:tcPr>
            <w:tcW w:w="3402" w:type="dxa"/>
            <w:gridSpan w:val="2"/>
          </w:tcPr>
          <w:p w:rsidR="000B1AF9" w:rsidRDefault="003129C6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0B1AF9" w:rsidRDefault="003129C6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Company Telephone number in Contact Telephone Number</w:t>
            </w:r>
          </w:p>
        </w:tc>
      </w:tr>
      <w:tr w:rsidR="00764821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lastRenderedPageBreak/>
              <w:t>ALLOW_GENERAL_EMAIL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company emails for(</w:t>
            </w:r>
            <w:r w:rsidR="00253648">
              <w:t>sales</w:t>
            </w:r>
            <w:r>
              <w:t>, info)</w:t>
            </w:r>
          </w:p>
        </w:tc>
      </w:tr>
      <w:tr w:rsidR="006D5F8C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ALLOW_PUBLIC_DOMAIN_EMAIL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Gmail, Hotmail</w:t>
            </w:r>
          </w:p>
        </w:tc>
      </w:tr>
      <w:tr w:rsidR="00764821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ALLOW_DUPLICATE_EMAIL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dupe for complete contact</w:t>
            </w:r>
          </w:p>
        </w:tc>
      </w:tr>
      <w:tr w:rsidR="006D5F8C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ALLOW_DUPLICATE_JOBTITLE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dupe for complete contact</w:t>
            </w:r>
          </w:p>
        </w:tc>
      </w:tr>
      <w:tr w:rsidR="00764821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3129C6" w:rsidP="000B1AF9">
            <w:r w:rsidRPr="003129C6">
              <w:t>ALLOW_DUPLICATE_EMAIL_ACROSSPROJECT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0B1AF9" w:rsidRDefault="003129C6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Email dupe with entire project</w:t>
            </w:r>
          </w:p>
        </w:tc>
      </w:tr>
      <w:tr w:rsidR="006D5F8C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3129C6" w:rsidP="000B1AF9">
            <w:r w:rsidRPr="003129C6">
              <w:t>FREEZE_TR_COMPLETED_RECORDS</w:t>
            </w:r>
          </w:p>
        </w:tc>
        <w:tc>
          <w:tcPr>
            <w:tcW w:w="3402" w:type="dxa"/>
            <w:gridSpan w:val="2"/>
          </w:tcPr>
          <w:p w:rsidR="000B1AF9" w:rsidRDefault="003129C6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0B1AF9" w:rsidRDefault="00F22053" w:rsidP="00F2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Freeze TR Completed Contact to WR</w:t>
            </w:r>
          </w:p>
        </w:tc>
      </w:tr>
      <w:tr w:rsidR="003129C6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129C6" w:rsidRPr="003129C6" w:rsidRDefault="003129C6" w:rsidP="000B1AF9">
            <w:r w:rsidRPr="003129C6">
              <w:t>FREEZE_WR_COMPLETED_RECORDS</w:t>
            </w:r>
          </w:p>
        </w:tc>
        <w:tc>
          <w:tcPr>
            <w:tcW w:w="3402" w:type="dxa"/>
            <w:gridSpan w:val="2"/>
          </w:tcPr>
          <w:p w:rsidR="003129C6" w:rsidRDefault="003129C6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3129C6" w:rsidRDefault="00F22053" w:rsidP="00F2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Freeze WR Completed Contact to TR</w:t>
            </w:r>
          </w:p>
        </w:tc>
      </w:tr>
      <w:tr w:rsidR="003129C6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129C6" w:rsidRPr="003129C6" w:rsidRDefault="003129C6" w:rsidP="000B1AF9">
            <w:r w:rsidRPr="003129C6">
              <w:t>FREEZE_TR_COMPANY_COMPLETES</w:t>
            </w:r>
          </w:p>
        </w:tc>
        <w:tc>
          <w:tcPr>
            <w:tcW w:w="3402" w:type="dxa"/>
            <w:gridSpan w:val="2"/>
          </w:tcPr>
          <w:p w:rsidR="003129C6" w:rsidRDefault="003129C6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3129C6" w:rsidRDefault="003129C6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Freeze TR Completed company to WR</w:t>
            </w:r>
          </w:p>
        </w:tc>
      </w:tr>
      <w:tr w:rsidR="003129C6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129C6" w:rsidRPr="003129C6" w:rsidRDefault="003129C6" w:rsidP="000B1AF9">
            <w:r w:rsidRPr="003129C6">
              <w:t>FREEZE_WR_COMPANY_COMPLETES</w:t>
            </w:r>
          </w:p>
        </w:tc>
        <w:tc>
          <w:tcPr>
            <w:tcW w:w="3402" w:type="dxa"/>
            <w:gridSpan w:val="2"/>
          </w:tcPr>
          <w:p w:rsidR="003129C6" w:rsidRDefault="003129C6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3129C6" w:rsidRDefault="003129C6" w:rsidP="00312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Freeze WR  Completed company to TR</w:t>
            </w:r>
          </w:p>
        </w:tc>
      </w:tr>
      <w:tr w:rsidR="003129C6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129C6" w:rsidRPr="003129C6" w:rsidRDefault="003129C6" w:rsidP="000B1AF9">
            <w:r w:rsidRPr="003129C6">
              <w:rPr>
                <w:color w:val="FF0000"/>
              </w:rPr>
              <w:t>DEPARTMENT_COUNT</w:t>
            </w:r>
          </w:p>
        </w:tc>
        <w:tc>
          <w:tcPr>
            <w:tcW w:w="3402" w:type="dxa"/>
            <w:gridSpan w:val="2"/>
          </w:tcPr>
          <w:p w:rsidR="003129C6" w:rsidRDefault="003129C6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3129C6" w:rsidRDefault="003129C6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in use</w:t>
            </w:r>
          </w:p>
        </w:tc>
      </w:tr>
      <w:tr w:rsidR="003129C6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129C6" w:rsidRPr="003129C6" w:rsidRDefault="003129C6" w:rsidP="000B1AF9">
            <w:r w:rsidRPr="003129C6">
              <w:t>CALLSCRIPT_ID</w:t>
            </w:r>
          </w:p>
        </w:tc>
        <w:tc>
          <w:tcPr>
            <w:tcW w:w="3402" w:type="dxa"/>
            <w:gridSpan w:val="2"/>
          </w:tcPr>
          <w:p w:rsidR="003129C6" w:rsidRDefault="003129C6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3129C6" w:rsidRDefault="00F22053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Call Script for particular project(BLOB table still in MSSQL server)</w:t>
            </w:r>
          </w:p>
        </w:tc>
      </w:tr>
      <w:tr w:rsidR="003129C6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129C6" w:rsidRPr="003129C6" w:rsidRDefault="003129C6" w:rsidP="000B1AF9">
            <w:r w:rsidRPr="003129C6">
              <w:t>SPELLCHECK_JOBTITLE</w:t>
            </w:r>
          </w:p>
        </w:tc>
        <w:tc>
          <w:tcPr>
            <w:tcW w:w="3402" w:type="dxa"/>
            <w:gridSpan w:val="2"/>
          </w:tcPr>
          <w:p w:rsidR="003129C6" w:rsidRDefault="00F22053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3129C6" w:rsidRDefault="00F22053" w:rsidP="00F2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Enable/Disable spell check</w:t>
            </w:r>
            <w:r w:rsidR="0087572B">
              <w:t xml:space="preserve"> </w:t>
            </w:r>
            <w:r>
              <w:t>(Validation table needs be filled even if this option is</w:t>
            </w:r>
            <w:r w:rsidR="0087572B">
              <w:t xml:space="preserve"> Enabled</w:t>
            </w:r>
            <w:r>
              <w:t>)</w:t>
            </w:r>
          </w:p>
        </w:tc>
      </w:tr>
      <w:tr w:rsidR="00764821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STATUS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Active/Inactive</w:t>
            </w:r>
          </w:p>
        </w:tc>
        <w:tc>
          <w:tcPr>
            <w:tcW w:w="4252" w:type="dxa"/>
          </w:tcPr>
          <w:p w:rsidR="000B1AF9" w:rsidRDefault="008A314C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setting state</w:t>
            </w:r>
          </w:p>
        </w:tc>
      </w:tr>
      <w:tr w:rsidR="006D5F8C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CREATED_BY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821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CREATED_DATE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F8C" w:rsidTr="00161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Pr="005221D1" w:rsidRDefault="000B1AF9" w:rsidP="000B1AF9">
            <w:r w:rsidRPr="005221D1">
              <w:t>UPDATED_BY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B1AF9" w:rsidRDefault="000B1AF9" w:rsidP="000B1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821" w:rsidTr="001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B1AF9" w:rsidRDefault="000B1AF9" w:rsidP="000B1AF9">
            <w:r w:rsidRPr="005221D1">
              <w:t>UPDATED_DATE</w:t>
            </w:r>
          </w:p>
        </w:tc>
        <w:tc>
          <w:tcPr>
            <w:tcW w:w="3402" w:type="dxa"/>
            <w:gridSpan w:val="2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B1AF9" w:rsidRDefault="000B1AF9" w:rsidP="000B1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5591" w:rsidRDefault="00245591" w:rsidP="00245591"/>
    <w:p w:rsidR="00C92DD5" w:rsidRDefault="00C92DD5" w:rsidP="00C92DD5">
      <w:pPr>
        <w:pStyle w:val="Heading1"/>
      </w:pPr>
      <w:r>
        <w:t>Field Settings</w:t>
      </w:r>
    </w:p>
    <w:p w:rsidR="00C92DD5" w:rsidRDefault="00C92DD5" w:rsidP="00C92DD5">
      <w:pPr>
        <w:rPr>
          <w:rFonts w:ascii="Courier New" w:hAnsi="Courier New" w:cs="Courier New"/>
          <w:noProof/>
          <w:lang w:val="en-GB"/>
        </w:rPr>
      </w:pPr>
      <w:r>
        <w:t xml:space="preserve">Table Name: </w:t>
      </w:r>
      <w:r>
        <w:rPr>
          <w:rFonts w:ascii="Courier New" w:hAnsi="Courier New" w:cs="Courier New"/>
          <w:noProof/>
          <w:lang w:val="en-GB"/>
        </w:rPr>
        <w:t>C_FIELD_MASTER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84"/>
        <w:gridCol w:w="3218"/>
        <w:gridCol w:w="4252"/>
      </w:tblGrid>
      <w:tr w:rsidR="00C92DD5" w:rsidTr="00A1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gridSpan w:val="2"/>
          </w:tcPr>
          <w:p w:rsidR="00C92DD5" w:rsidRPr="005221D1" w:rsidRDefault="00C92DD5" w:rsidP="00A14B6C">
            <w:r>
              <w:t>Column Names</w:t>
            </w:r>
          </w:p>
        </w:tc>
        <w:tc>
          <w:tcPr>
            <w:tcW w:w="3218" w:type="dxa"/>
          </w:tcPr>
          <w:p w:rsidR="00C92DD5" w:rsidRDefault="00C92DD5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  <w:tc>
          <w:tcPr>
            <w:tcW w:w="4252" w:type="dxa"/>
          </w:tcPr>
          <w:p w:rsidR="00C92DD5" w:rsidRDefault="00C92DD5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2DD5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PROJECT_ID</w:t>
            </w:r>
          </w:p>
        </w:tc>
        <w:tc>
          <w:tcPr>
            <w:tcW w:w="3402" w:type="dxa"/>
            <w:gridSpan w:val="2"/>
          </w:tcPr>
          <w:p w:rsidR="00C92DD5" w:rsidRDefault="00C92DD5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C92DD5" w:rsidRDefault="00C92DD5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DD5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TABLE_NAME</w:t>
            </w:r>
          </w:p>
        </w:tc>
        <w:tc>
          <w:tcPr>
            <w:tcW w:w="3402" w:type="dxa"/>
            <w:gridSpan w:val="2"/>
          </w:tcPr>
          <w:p w:rsidR="00C92DD5" w:rsidRDefault="00C92DD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DD5">
              <w:t>Master</w:t>
            </w:r>
            <w:r>
              <w:t xml:space="preserve"> / </w:t>
            </w:r>
            <w:r w:rsidRPr="00C92DD5">
              <w:t>MasterContacts</w:t>
            </w:r>
          </w:p>
        </w:tc>
        <w:tc>
          <w:tcPr>
            <w:tcW w:w="4252" w:type="dxa"/>
          </w:tcPr>
          <w:p w:rsidR="00C92DD5" w:rsidRDefault="00C92DD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DD5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FIELD_NAME_CAPTION</w:t>
            </w:r>
          </w:p>
        </w:tc>
        <w:tc>
          <w:tcPr>
            <w:tcW w:w="3402" w:type="dxa"/>
            <w:gridSpan w:val="2"/>
          </w:tcPr>
          <w:p w:rsidR="00C92DD5" w:rsidRDefault="00C92DD5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C92DD5" w:rsidRDefault="00C92DD5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Field (Appears on Label)</w:t>
            </w:r>
          </w:p>
        </w:tc>
      </w:tr>
      <w:tr w:rsidR="00C92DD5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FIELD_NAME_TABLE</w:t>
            </w:r>
          </w:p>
        </w:tc>
        <w:tc>
          <w:tcPr>
            <w:tcW w:w="3402" w:type="dxa"/>
            <w:gridSpan w:val="2"/>
          </w:tcPr>
          <w:p w:rsidR="00C92DD5" w:rsidRDefault="00C92DD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C92DD5" w:rsidRDefault="00C92DD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name of Column as exact as column name in Table </w:t>
            </w:r>
          </w:p>
        </w:tc>
      </w:tr>
      <w:tr w:rsidR="00C92DD5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FIELD_TYPE</w:t>
            </w:r>
          </w:p>
        </w:tc>
        <w:tc>
          <w:tcPr>
            <w:tcW w:w="3402" w:type="dxa"/>
            <w:gridSpan w:val="2"/>
          </w:tcPr>
          <w:p w:rsidR="00C92DD5" w:rsidRDefault="00C92DD5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UserDefiend / NULL</w:t>
            </w:r>
          </w:p>
        </w:tc>
        <w:tc>
          <w:tcPr>
            <w:tcW w:w="4252" w:type="dxa"/>
          </w:tcPr>
          <w:p w:rsidR="00C92DD5" w:rsidRDefault="00C92DD5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DD5">
              <w:t>UserDefiend</w:t>
            </w:r>
            <w:r>
              <w:t xml:space="preserve"> specifies the control to be displayed on screen(Other the userdefind columns are used in conditions or grid)</w:t>
            </w:r>
          </w:p>
        </w:tc>
      </w:tr>
      <w:tr w:rsidR="00C92DD5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FIELD_SIZE</w:t>
            </w:r>
          </w:p>
        </w:tc>
        <w:tc>
          <w:tcPr>
            <w:tcW w:w="3402" w:type="dxa"/>
            <w:gridSpan w:val="2"/>
          </w:tcPr>
          <w:p w:rsidR="00C92DD5" w:rsidRDefault="00C92DD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C92DD5" w:rsidRDefault="00C92DD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text Size of the control</w:t>
            </w:r>
            <w:r w:rsidR="00320E58">
              <w:t>.</w:t>
            </w:r>
          </w:p>
          <w:p w:rsidR="00320E58" w:rsidRDefault="00320E58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control will not allow text more </w:t>
            </w:r>
            <w:r w:rsidR="007F1E75">
              <w:t>than</w:t>
            </w:r>
            <w:r>
              <w:t xml:space="preserve"> this size.</w:t>
            </w:r>
          </w:p>
        </w:tc>
      </w:tr>
      <w:tr w:rsidR="00C92DD5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SEQUENCE_NO</w:t>
            </w:r>
          </w:p>
        </w:tc>
        <w:tc>
          <w:tcPr>
            <w:tcW w:w="3402" w:type="dxa"/>
            <w:gridSpan w:val="2"/>
          </w:tcPr>
          <w:p w:rsidR="00C92DD5" w:rsidRDefault="00C92DD5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C92DD5" w:rsidRDefault="00C92DD5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in which the controls are displayed</w:t>
            </w:r>
          </w:p>
        </w:tc>
      </w:tr>
      <w:tr w:rsidR="00C92DD5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7F1E75">
              <w:rPr>
                <w:color w:val="922213" w:themeColor="accent5" w:themeShade="BF"/>
              </w:rPr>
              <w:t>DEFAULT_VALUE</w:t>
            </w:r>
          </w:p>
        </w:tc>
        <w:tc>
          <w:tcPr>
            <w:tcW w:w="3402" w:type="dxa"/>
            <w:gridSpan w:val="2"/>
          </w:tcPr>
          <w:p w:rsidR="00C92DD5" w:rsidRDefault="00C92DD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C92DD5" w:rsidRDefault="007F1E7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C92DD5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CONTROL_TYPE</w:t>
            </w:r>
          </w:p>
        </w:tc>
        <w:tc>
          <w:tcPr>
            <w:tcW w:w="3402" w:type="dxa"/>
            <w:gridSpan w:val="2"/>
          </w:tcPr>
          <w:p w:rsidR="00037FC4" w:rsidRDefault="00037FC4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CHECKEDLISTBOX</w:t>
            </w:r>
          </w:p>
          <w:p w:rsidR="00037FC4" w:rsidRDefault="00037FC4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DATETIMEPICKER</w:t>
            </w:r>
          </w:p>
          <w:p w:rsidR="00037FC4" w:rsidRDefault="00037FC4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  <w:p w:rsidR="00037FC4" w:rsidRDefault="00037FC4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EXTENDEDCOMBO</w:t>
            </w:r>
          </w:p>
          <w:p w:rsidR="00037FC4" w:rsidRDefault="00037FC4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TELEPHONE</w:t>
            </w:r>
          </w:p>
          <w:p w:rsidR="00037FC4" w:rsidRDefault="00037FC4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  <w:p w:rsidR="00C92DD5" w:rsidRDefault="00037FC4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4252" w:type="dxa"/>
          </w:tcPr>
          <w:p w:rsidR="00C92DD5" w:rsidRDefault="00C92DD5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Type of control (Text box, Combo, Telephone etc.)</w:t>
            </w:r>
          </w:p>
        </w:tc>
      </w:tr>
      <w:tr w:rsidR="00C92DD5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lastRenderedPageBreak/>
              <w:t>PICKLIST_CATEGORY</w:t>
            </w:r>
          </w:p>
        </w:tc>
        <w:tc>
          <w:tcPr>
            <w:tcW w:w="3402" w:type="dxa"/>
            <w:gridSpan w:val="2"/>
          </w:tcPr>
          <w:p w:rsidR="00C92DD5" w:rsidRDefault="00C92DD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C92DD5" w:rsidRDefault="00C92DD5" w:rsidP="00165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control is </w:t>
            </w:r>
            <w:r w:rsidRPr="00C92DD5">
              <w:t>EXTENDEDCOMBO</w:t>
            </w:r>
            <w:r>
              <w:t xml:space="preserve"> picklist category has to</w:t>
            </w:r>
            <w:r w:rsidR="0037077C">
              <w:t xml:space="preserve"> be</w:t>
            </w:r>
            <w:r>
              <w:t xml:space="preserve"> specified to load</w:t>
            </w:r>
            <w:r w:rsidR="00165CCB">
              <w:t xml:space="preserve"> list</w:t>
            </w:r>
            <w:r>
              <w:t xml:space="preserve"> into combo(This controls can be edited directly on grid)</w:t>
            </w:r>
          </w:p>
        </w:tc>
      </w:tr>
      <w:tr w:rsidR="00C92DD5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PICKLIST_SELECTION_TYPE</w:t>
            </w:r>
          </w:p>
        </w:tc>
        <w:tc>
          <w:tcPr>
            <w:tcW w:w="3402" w:type="dxa"/>
            <w:gridSpan w:val="2"/>
          </w:tcPr>
          <w:p w:rsidR="00037FC4" w:rsidRDefault="00037FC4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MultiList</w:t>
            </w:r>
          </w:p>
          <w:p w:rsidR="00037FC4" w:rsidRDefault="00037FC4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MultiWord</w:t>
            </w:r>
          </w:p>
          <w:p w:rsidR="00C92DD5" w:rsidRDefault="00037FC4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SingleWord</w:t>
            </w:r>
          </w:p>
        </w:tc>
        <w:tc>
          <w:tcPr>
            <w:tcW w:w="4252" w:type="dxa"/>
          </w:tcPr>
          <w:p w:rsidR="00C92DD5" w:rsidRDefault="00037FC4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FC4">
              <w:t>SingleWord</w:t>
            </w:r>
            <w:r>
              <w:t xml:space="preserve"> – Only single word from list can be selected(Cannot edit word)</w:t>
            </w:r>
          </w:p>
          <w:p w:rsidR="00037FC4" w:rsidRDefault="00037FC4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FC4">
              <w:t>MultiWord</w:t>
            </w:r>
            <w:r>
              <w:t xml:space="preserve"> – Multiple words can be selected which forms a sentence(Can be edited)</w:t>
            </w:r>
          </w:p>
          <w:p w:rsidR="00037FC4" w:rsidRDefault="00037FC4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FC4">
              <w:t>MultiList</w:t>
            </w:r>
            <w:r>
              <w:t xml:space="preserve"> – Multiple words into list separated by ‘|’(Cannot be edited)</w:t>
            </w:r>
          </w:p>
        </w:tc>
      </w:tr>
      <w:tr w:rsidR="00C92DD5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GRID_CELL_SIZE</w:t>
            </w:r>
          </w:p>
        </w:tc>
        <w:tc>
          <w:tcPr>
            <w:tcW w:w="3402" w:type="dxa"/>
            <w:gridSpan w:val="2"/>
          </w:tcPr>
          <w:p w:rsidR="00C92DD5" w:rsidRDefault="00C92DD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C92DD5" w:rsidRDefault="00037FC4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the cell on grid</w:t>
            </w:r>
          </w:p>
        </w:tc>
      </w:tr>
      <w:tr w:rsidR="00C92DD5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SHOW_ON_GRID</w:t>
            </w:r>
          </w:p>
        </w:tc>
        <w:tc>
          <w:tcPr>
            <w:tcW w:w="3402" w:type="dxa"/>
            <w:gridSpan w:val="2"/>
          </w:tcPr>
          <w:p w:rsidR="00C92DD5" w:rsidRDefault="00037FC4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C92DD5" w:rsidRDefault="00CC1D13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</w:t>
            </w:r>
            <w:r w:rsidR="00037FC4">
              <w:t xml:space="preserve"> the field to be displayed on grid</w:t>
            </w:r>
          </w:p>
        </w:tc>
      </w:tr>
      <w:tr w:rsidR="00C92DD5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SHOW_ON_CRITERIA</w:t>
            </w:r>
          </w:p>
        </w:tc>
        <w:tc>
          <w:tcPr>
            <w:tcW w:w="3402" w:type="dxa"/>
            <w:gridSpan w:val="2"/>
          </w:tcPr>
          <w:p w:rsidR="00C92DD5" w:rsidRDefault="00037FC4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C92DD5" w:rsidRDefault="00CC1D13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</w:t>
            </w:r>
            <w:r w:rsidR="00037FC4">
              <w:t xml:space="preserve"> the field to be displayed on conditions</w:t>
            </w:r>
          </w:p>
        </w:tc>
      </w:tr>
      <w:tr w:rsidR="00C92DD5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SPELLCHECK</w:t>
            </w:r>
          </w:p>
        </w:tc>
        <w:tc>
          <w:tcPr>
            <w:tcW w:w="3402" w:type="dxa"/>
            <w:gridSpan w:val="2"/>
          </w:tcPr>
          <w:p w:rsidR="00C92DD5" w:rsidRDefault="00037FC4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C92DD5" w:rsidRDefault="00CC1D13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</w:t>
            </w:r>
            <w:r w:rsidR="00037FC4">
              <w:t xml:space="preserve"> Spell check is enabled for the control</w:t>
            </w:r>
          </w:p>
        </w:tc>
      </w:tr>
      <w:tr w:rsidR="00C92DD5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Pr="00243A33" w:rsidRDefault="00C92DD5" w:rsidP="00C92DD5">
            <w:r w:rsidRPr="00243A33">
              <w:t>READONLY</w:t>
            </w:r>
          </w:p>
        </w:tc>
        <w:tc>
          <w:tcPr>
            <w:tcW w:w="3402" w:type="dxa"/>
            <w:gridSpan w:val="2"/>
          </w:tcPr>
          <w:p w:rsidR="00C92DD5" w:rsidRDefault="00C92DD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C92DD5" w:rsidRDefault="00CC1D13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</w:t>
            </w:r>
            <w:r w:rsidR="00037FC4">
              <w:t xml:space="preserve"> the control is read</w:t>
            </w:r>
            <w:r w:rsidR="00922ECE">
              <w:t>-</w:t>
            </w:r>
            <w:r w:rsidR="00037FC4">
              <w:t>only</w:t>
            </w:r>
            <w:r w:rsidR="00B679AD">
              <w:t>.</w:t>
            </w:r>
          </w:p>
        </w:tc>
      </w:tr>
      <w:tr w:rsidR="007F1E75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7F1E75" w:rsidRPr="00243A33" w:rsidRDefault="007F1E75" w:rsidP="00C92DD5">
            <w:r w:rsidRPr="007F1E75">
              <w:t>SORTABLE_COLUMN</w:t>
            </w:r>
          </w:p>
        </w:tc>
        <w:tc>
          <w:tcPr>
            <w:tcW w:w="3402" w:type="dxa"/>
            <w:gridSpan w:val="2"/>
          </w:tcPr>
          <w:p w:rsidR="007F1E75" w:rsidRDefault="007F1E75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7F1E75" w:rsidRDefault="007F1E75" w:rsidP="007F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column can be sorted or not.</w:t>
            </w:r>
          </w:p>
        </w:tc>
      </w:tr>
      <w:tr w:rsidR="00C92DD5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2DD5" w:rsidRDefault="00C92DD5" w:rsidP="00C92DD5">
            <w:r w:rsidRPr="00243A33">
              <w:t>FORMATTING</w:t>
            </w:r>
          </w:p>
        </w:tc>
        <w:tc>
          <w:tcPr>
            <w:tcW w:w="3402" w:type="dxa"/>
            <w:gridSpan w:val="2"/>
          </w:tcPr>
          <w:p w:rsidR="00037FC4" w:rsidRDefault="00037FC4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7FC4" w:rsidRDefault="00037FC4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  <w:p w:rsidR="00037FC4" w:rsidRDefault="00037FC4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</w:t>
            </w:r>
          </w:p>
          <w:p w:rsidR="00037FC4" w:rsidRDefault="00037FC4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UPPER</w:t>
            </w:r>
          </w:p>
          <w:p w:rsidR="00037FC4" w:rsidRDefault="00037FC4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PROPER_CASE</w:t>
            </w:r>
          </w:p>
          <w:p w:rsidR="00037FC4" w:rsidRDefault="00037FC4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ONLYALPHA</w:t>
            </w:r>
          </w:p>
          <w:p w:rsidR="00037FC4" w:rsidRDefault="00037FC4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REMOVE_SPECIAL_CHARACTERS</w:t>
            </w:r>
          </w:p>
          <w:p w:rsidR="00037FC4" w:rsidRDefault="00037FC4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TELEPHONE</w:t>
            </w:r>
          </w:p>
          <w:p w:rsidR="00037FC4" w:rsidRDefault="00037FC4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ONLYNUMERIC</w:t>
            </w:r>
          </w:p>
          <w:p w:rsidR="00C92DD5" w:rsidRDefault="00037FC4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4252" w:type="dxa"/>
          </w:tcPr>
          <w:p w:rsidR="00C92DD5" w:rsidRDefault="00C92DD5" w:rsidP="00C9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7AE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117AE" w:rsidRPr="00243A33" w:rsidRDefault="000117AE" w:rsidP="00C92DD5">
            <w:r w:rsidRPr="000117AE">
              <w:t>ACTIVE_COLUMN</w:t>
            </w:r>
          </w:p>
        </w:tc>
        <w:tc>
          <w:tcPr>
            <w:tcW w:w="3402" w:type="dxa"/>
            <w:gridSpan w:val="2"/>
          </w:tcPr>
          <w:p w:rsidR="000117AE" w:rsidRDefault="000117AE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0117AE" w:rsidRDefault="000117AE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Columns which are visible in the software as Control</w:t>
            </w:r>
          </w:p>
        </w:tc>
      </w:tr>
      <w:tr w:rsidR="000117AE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117AE" w:rsidRPr="00243A33" w:rsidRDefault="000117AE" w:rsidP="00C92DD5">
            <w:r w:rsidRPr="000117AE">
              <w:t>Visibility</w:t>
            </w:r>
          </w:p>
        </w:tc>
        <w:tc>
          <w:tcPr>
            <w:tcW w:w="3402" w:type="dxa"/>
            <w:gridSpan w:val="2"/>
          </w:tcPr>
          <w:p w:rsidR="000117AE" w:rsidRDefault="000117AE" w:rsidP="0003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 / WR / TR|WR</w:t>
            </w:r>
          </w:p>
        </w:tc>
        <w:tc>
          <w:tcPr>
            <w:tcW w:w="4252" w:type="dxa"/>
          </w:tcPr>
          <w:p w:rsidR="000117AE" w:rsidRDefault="000117AE" w:rsidP="00011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whom the control belongs to.(WR, TR or Both</w:t>
            </w:r>
          </w:p>
        </w:tc>
      </w:tr>
      <w:tr w:rsidR="000117AE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117AE" w:rsidRPr="00243A33" w:rsidRDefault="000117AE" w:rsidP="00C92DD5">
            <w:r w:rsidRPr="000117AE">
              <w:t>FieldID</w:t>
            </w:r>
          </w:p>
        </w:tc>
        <w:tc>
          <w:tcPr>
            <w:tcW w:w="3402" w:type="dxa"/>
            <w:gridSpan w:val="2"/>
          </w:tcPr>
          <w:p w:rsidR="000117AE" w:rsidRDefault="000117AE" w:rsidP="00037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117AE" w:rsidRDefault="00265CF9" w:rsidP="00C9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table</w:t>
            </w:r>
          </w:p>
        </w:tc>
      </w:tr>
    </w:tbl>
    <w:p w:rsidR="00D60680" w:rsidRDefault="00D60680" w:rsidP="00245591"/>
    <w:p w:rsidR="00164E72" w:rsidRDefault="00164E72" w:rsidP="00245591">
      <w:pPr>
        <w:rPr>
          <w:b/>
        </w:rPr>
      </w:pPr>
      <w:r w:rsidRPr="00164E72">
        <w:rPr>
          <w:b/>
        </w:rPr>
        <w:t>Formatting</w:t>
      </w:r>
    </w:p>
    <w:p w:rsidR="00164E72" w:rsidRPr="002110C5" w:rsidRDefault="00164E72" w:rsidP="00164E72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PROPER_CASE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– Usual proper casing</w:t>
      </w:r>
    </w:p>
    <w:p w:rsidR="00164E72" w:rsidRPr="002110C5" w:rsidRDefault="00164E72" w:rsidP="00164E72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NAME_CASING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– Casing for Names(Eg: McColin, O’Corner)</w:t>
      </w:r>
    </w:p>
    <w:p w:rsidR="00164E72" w:rsidRPr="002110C5" w:rsidRDefault="00164E72" w:rsidP="00164E72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JOBTITLE_CASING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– Casing for Jobtitle(Eg: CEO, IT upper case)</w:t>
      </w:r>
    </w:p>
    <w:p w:rsidR="00164E72" w:rsidRPr="002110C5" w:rsidRDefault="00164E72" w:rsidP="00164E72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UPPER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– Upper Case</w:t>
      </w:r>
    </w:p>
    <w:p w:rsidR="00164E72" w:rsidRPr="002110C5" w:rsidRDefault="00164E72" w:rsidP="00164E72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LOWER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– Lower Case</w:t>
      </w:r>
    </w:p>
    <w:p w:rsidR="00164E72" w:rsidRPr="002110C5" w:rsidRDefault="00164E72" w:rsidP="00164E72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ONLYALPHA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– Allow only alphabets</w:t>
      </w:r>
    </w:p>
    <w:p w:rsidR="00164E72" w:rsidRPr="002110C5" w:rsidRDefault="00164E72" w:rsidP="00164E72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>ONLYNUMERIC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– Allow only Numbers</w:t>
      </w:r>
    </w:p>
    <w:p w:rsidR="00164E72" w:rsidRPr="002110C5" w:rsidRDefault="00164E72" w:rsidP="00164E72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EMAIL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– Email Syntax(Textbox turns red if syntax fails)</w:t>
      </w:r>
    </w:p>
    <w:p w:rsidR="00164E72" w:rsidRPr="002110C5" w:rsidRDefault="00164E72" w:rsidP="002110C5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WEBSITE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- Website Syntax(Textbox turns red if syntax fails)</w:t>
      </w:r>
    </w:p>
    <w:p w:rsidR="00164E72" w:rsidRPr="002110C5" w:rsidRDefault="00164E72" w:rsidP="00164E72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REMOVE_SPECIAL_CHARACTERS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– Only Alphanumeric</w:t>
      </w:r>
    </w:p>
    <w:p w:rsidR="00164E72" w:rsidRPr="002110C5" w:rsidRDefault="00164E72" w:rsidP="00164E72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MANDATORY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– Textbox turns red if empty</w:t>
      </w:r>
    </w:p>
    <w:p w:rsidR="00164E72" w:rsidRPr="002110C5" w:rsidRDefault="00164E72" w:rsidP="00164E72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TELEPHONEMASTER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– Clears Telephone number if country changes(Company)</w:t>
      </w:r>
    </w:p>
    <w:p w:rsidR="00164E72" w:rsidRPr="0059564D" w:rsidRDefault="00164E72" w:rsidP="00245591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  <w:lang w:val="en-GB"/>
        </w:rPr>
      </w:pPr>
      <w:r w:rsidRPr="002110C5">
        <w:rPr>
          <w:rFonts w:ascii="Consolas" w:hAnsi="Consolas" w:cs="Consolas"/>
          <w:sz w:val="19"/>
          <w:szCs w:val="19"/>
          <w:highlight w:val="white"/>
          <w:lang w:val="en-GB"/>
        </w:rPr>
        <w:t>TELEPHONECONTACTS</w:t>
      </w:r>
      <w:r w:rsidR="002110C5">
        <w:rPr>
          <w:rFonts w:ascii="Consolas" w:hAnsi="Consolas" w:cs="Consolas"/>
          <w:sz w:val="19"/>
          <w:szCs w:val="19"/>
          <w:lang w:val="en-GB"/>
        </w:rPr>
        <w:t xml:space="preserve"> - Clears Telephone number if country changes(Contact)</w:t>
      </w:r>
    </w:p>
    <w:p w:rsidR="00320E58" w:rsidRPr="00320E58" w:rsidRDefault="00320E58" w:rsidP="00320E58">
      <w:pPr>
        <w:pStyle w:val="Heading1"/>
        <w:rPr>
          <w:rStyle w:val="SubtleEmphasis"/>
        </w:rPr>
      </w:pPr>
      <w:r w:rsidRPr="00320E58">
        <w:rPr>
          <w:rStyle w:val="SubtleEmphasis"/>
        </w:rPr>
        <w:t>Points to Remember</w:t>
      </w:r>
    </w:p>
    <w:p w:rsidR="00985954" w:rsidRDefault="00320E58" w:rsidP="00320E58">
      <w:pPr>
        <w:pStyle w:val="ListParagraph"/>
        <w:numPr>
          <w:ilvl w:val="0"/>
          <w:numId w:val="4"/>
        </w:numPr>
      </w:pPr>
      <w:r>
        <w:t xml:space="preserve">Values in </w:t>
      </w:r>
      <w:r w:rsidRPr="00243A33">
        <w:t>FIELD_NAME_TABLE</w:t>
      </w:r>
      <w:r>
        <w:t xml:space="preserve"> must match with respective Company or Contact table</w:t>
      </w:r>
    </w:p>
    <w:p w:rsidR="00320E58" w:rsidRDefault="00320E58" w:rsidP="00320E58">
      <w:pPr>
        <w:pStyle w:val="ListParagraph"/>
        <w:numPr>
          <w:ilvl w:val="0"/>
          <w:numId w:val="4"/>
        </w:numPr>
      </w:pPr>
      <w:r>
        <w:t xml:space="preserve">FIELD_TYPE: Values other than </w:t>
      </w:r>
      <w:r w:rsidRPr="00320E58">
        <w:t>UserDefiend</w:t>
      </w:r>
      <w:r>
        <w:t xml:space="preserve"> will not be considered as dynamic control</w:t>
      </w:r>
    </w:p>
    <w:p w:rsidR="00320E58" w:rsidRDefault="00320E58" w:rsidP="00A80EBF">
      <w:pPr>
        <w:pStyle w:val="ListParagraph"/>
        <w:numPr>
          <w:ilvl w:val="0"/>
          <w:numId w:val="4"/>
        </w:numPr>
      </w:pPr>
      <w:r w:rsidRPr="00320E58">
        <w:t>PICKLIST_CATEGORY</w:t>
      </w:r>
      <w:r>
        <w:t xml:space="preserve"> must match with </w:t>
      </w:r>
      <w:r w:rsidRPr="00320E58">
        <w:t>PicklistCategory</w:t>
      </w:r>
      <w:r w:rsidR="00A80EBF">
        <w:t xml:space="preserve"> Column</w:t>
      </w:r>
      <w:r>
        <w:t xml:space="preserve"> in </w:t>
      </w:r>
      <w:r w:rsidR="00A80EBF">
        <w:t xml:space="preserve">PickList table. And </w:t>
      </w:r>
      <w:r w:rsidR="00A80EBF" w:rsidRPr="00A80EBF">
        <w:t>PICKLIST_SELECTION_TYPE</w:t>
      </w:r>
      <w:r w:rsidR="00A80EBF">
        <w:t xml:space="preserve"> is must if </w:t>
      </w:r>
      <w:r w:rsidR="00A80EBF" w:rsidRPr="00320E58">
        <w:t>PicklistCategory</w:t>
      </w:r>
      <w:r w:rsidR="00A80EBF">
        <w:t xml:space="preserve"> is specified</w:t>
      </w:r>
      <w:r w:rsidR="00954EEA">
        <w:t>.</w:t>
      </w:r>
    </w:p>
    <w:p w:rsidR="00985954" w:rsidRDefault="00985954" w:rsidP="00985954">
      <w:pPr>
        <w:pStyle w:val="Heading1"/>
      </w:pPr>
      <w:r>
        <w:t>Validations</w:t>
      </w:r>
    </w:p>
    <w:p w:rsidR="00985954" w:rsidRPr="00985954" w:rsidRDefault="00985954" w:rsidP="00985954">
      <w:r>
        <w:t>Table Name: PROJECTID_VALIDATIONS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84"/>
        <w:gridCol w:w="3501"/>
        <w:gridCol w:w="3969"/>
      </w:tblGrid>
      <w:tr w:rsidR="00985954" w:rsidTr="00DB6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gridSpan w:val="2"/>
          </w:tcPr>
          <w:p w:rsidR="00985954" w:rsidRPr="005221D1" w:rsidRDefault="00985954" w:rsidP="00A14B6C">
            <w:r>
              <w:t>Column Names</w:t>
            </w:r>
          </w:p>
        </w:tc>
        <w:tc>
          <w:tcPr>
            <w:tcW w:w="3501" w:type="dxa"/>
          </w:tcPr>
          <w:p w:rsidR="00985954" w:rsidRDefault="00985954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  <w:tc>
          <w:tcPr>
            <w:tcW w:w="3969" w:type="dxa"/>
          </w:tcPr>
          <w:p w:rsidR="00985954" w:rsidRDefault="00985954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85954" w:rsidTr="00DB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85954" w:rsidRPr="00B378DD" w:rsidRDefault="00985954" w:rsidP="00985954">
            <w:r w:rsidRPr="00B378DD">
              <w:t>TABLE_NAME</w:t>
            </w:r>
          </w:p>
        </w:tc>
        <w:tc>
          <w:tcPr>
            <w:tcW w:w="3685" w:type="dxa"/>
            <w:gridSpan w:val="2"/>
          </w:tcPr>
          <w:p w:rsidR="00985954" w:rsidRDefault="00985954" w:rsidP="0098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954">
              <w:t>TopWRC002_Mastercompanies</w:t>
            </w:r>
          </w:p>
          <w:p w:rsidR="00985954" w:rsidRDefault="00985954" w:rsidP="0098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954">
              <w:t>TopWRC002_Mastercontacts</w:t>
            </w:r>
          </w:p>
        </w:tc>
        <w:tc>
          <w:tcPr>
            <w:tcW w:w="3969" w:type="dxa"/>
          </w:tcPr>
          <w:p w:rsidR="00985954" w:rsidRDefault="00985954" w:rsidP="0098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to be Validated</w:t>
            </w:r>
          </w:p>
        </w:tc>
      </w:tr>
      <w:tr w:rsidR="00985954" w:rsidTr="00DB6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85954" w:rsidRPr="00B378DD" w:rsidRDefault="00985954" w:rsidP="00985954">
            <w:r w:rsidRPr="00B378DD">
              <w:t>VALIDATION_FOR</w:t>
            </w:r>
          </w:p>
        </w:tc>
        <w:tc>
          <w:tcPr>
            <w:tcW w:w="3685" w:type="dxa"/>
            <w:gridSpan w:val="2"/>
          </w:tcPr>
          <w:p w:rsidR="00985954" w:rsidRDefault="00985954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TR_CONTACT_STATUS</w:t>
            </w:r>
          </w:p>
          <w:p w:rsidR="00985954" w:rsidRDefault="00985954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TR_PRIMARY_DISPOSAL</w:t>
            </w:r>
          </w:p>
        </w:tc>
        <w:tc>
          <w:tcPr>
            <w:tcW w:w="3969" w:type="dxa"/>
          </w:tcPr>
          <w:p w:rsidR="00985954" w:rsidRDefault="00030973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validation for these columns</w:t>
            </w:r>
          </w:p>
        </w:tc>
      </w:tr>
      <w:tr w:rsidR="00985954" w:rsidTr="00DB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85954" w:rsidRPr="00B378DD" w:rsidRDefault="00985954" w:rsidP="00985954">
            <w:r w:rsidRPr="00B378DD">
              <w:t>VALIDATION_TYPE</w:t>
            </w:r>
          </w:p>
        </w:tc>
        <w:tc>
          <w:tcPr>
            <w:tcW w:w="3685" w:type="dxa"/>
            <w:gridSpan w:val="2"/>
          </w:tcPr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MANDATORYFIELDS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MANDATORYCONTACTSTATUSCONTAINS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EMAILCOMPANYCHECK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NAMEDUPECHECK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EMAILDUPECHECK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EMAILPUBLICDOMAINCHECK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JOBTITLESPELLCHECK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EMAILDOMAINMATCHWARNING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UPDATEONCE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NOTEQUALS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GETLIST</w:t>
            </w:r>
          </w:p>
          <w:p w:rsidR="00007228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</w:t>
            </w:r>
          </w:p>
          <w:p w:rsidR="008B4911" w:rsidRDefault="00007228" w:rsidP="00007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NOTCONTAINS</w:t>
            </w:r>
          </w:p>
        </w:tc>
        <w:tc>
          <w:tcPr>
            <w:tcW w:w="3969" w:type="dxa"/>
          </w:tcPr>
          <w:p w:rsidR="00985954" w:rsidRDefault="00985954" w:rsidP="0098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validation to be done on the column</w:t>
            </w:r>
          </w:p>
        </w:tc>
      </w:tr>
      <w:tr w:rsidR="00985954" w:rsidTr="00DB6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85954" w:rsidRPr="00B378DD" w:rsidRDefault="00985954" w:rsidP="00985954">
            <w:r w:rsidRPr="00B378DD">
              <w:t>CONDITION</w:t>
            </w:r>
          </w:p>
        </w:tc>
        <w:tc>
          <w:tcPr>
            <w:tcW w:w="3685" w:type="dxa"/>
            <w:gridSpan w:val="2"/>
          </w:tcPr>
          <w:p w:rsidR="00985954" w:rsidRDefault="00985954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SURVEY</w:t>
            </w:r>
          </w:p>
          <w:p w:rsidR="00985954" w:rsidRDefault="00985954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AND COMPLETE</w:t>
            </w:r>
          </w:p>
          <w:p w:rsidR="00985954" w:rsidRDefault="00985954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AND INCOMPLETE</w:t>
            </w:r>
          </w:p>
          <w:p w:rsidR="00985954" w:rsidRDefault="00985954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 AND COMPLETE</w:t>
            </w:r>
          </w:p>
        </w:tc>
        <w:tc>
          <w:tcPr>
            <w:tcW w:w="3969" w:type="dxa"/>
          </w:tcPr>
          <w:p w:rsidR="00985954" w:rsidRDefault="00985954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column will be validated only if the column has the these values</w:t>
            </w:r>
          </w:p>
        </w:tc>
      </w:tr>
      <w:tr w:rsidR="00985954" w:rsidTr="00DB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85954" w:rsidRPr="00B378DD" w:rsidRDefault="00985954" w:rsidP="00985954">
            <w:r w:rsidRPr="00B378DD">
              <w:t>VALIDATION_VALUE</w:t>
            </w:r>
          </w:p>
        </w:tc>
        <w:tc>
          <w:tcPr>
            <w:tcW w:w="3685" w:type="dxa"/>
            <w:gridSpan w:val="2"/>
          </w:tcPr>
          <w:p w:rsidR="00985954" w:rsidRDefault="00985954" w:rsidP="0098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ADDRESS_1</w:t>
            </w:r>
          </w:p>
          <w:p w:rsidR="00985954" w:rsidRDefault="00985954" w:rsidP="0098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CITY</w:t>
            </w:r>
          </w:p>
          <w:p w:rsidR="00985954" w:rsidRDefault="00985954" w:rsidP="0098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COMPLETE|REPLACEMENT AND COMPLETE|UPDATE AND</w:t>
            </w:r>
            <w:r w:rsidR="00007228">
              <w:t xml:space="preserve"> COMPLETE|VERIFIED AND COMPLETE</w:t>
            </w:r>
          </w:p>
        </w:tc>
        <w:tc>
          <w:tcPr>
            <w:tcW w:w="3969" w:type="dxa"/>
          </w:tcPr>
          <w:p w:rsidR="00985954" w:rsidRDefault="00F442C1" w:rsidP="0098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These columns will be validated</w:t>
            </w:r>
          </w:p>
        </w:tc>
      </w:tr>
      <w:tr w:rsidR="00985954" w:rsidTr="00DB6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85954" w:rsidRPr="00B378DD" w:rsidRDefault="00985954" w:rsidP="00985954">
            <w:r w:rsidRPr="00B378DD">
              <w:lastRenderedPageBreak/>
              <w:t>RESEARCH_TYPE</w:t>
            </w:r>
          </w:p>
        </w:tc>
        <w:tc>
          <w:tcPr>
            <w:tcW w:w="3685" w:type="dxa"/>
            <w:gridSpan w:val="2"/>
          </w:tcPr>
          <w:p w:rsidR="00985954" w:rsidRDefault="00985954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 / WR</w:t>
            </w:r>
          </w:p>
        </w:tc>
        <w:tc>
          <w:tcPr>
            <w:tcW w:w="3969" w:type="dxa"/>
          </w:tcPr>
          <w:p w:rsidR="00F442C1" w:rsidRDefault="00F442C1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Validation for </w:t>
            </w:r>
            <w:r w:rsidR="00985954">
              <w:t>Teleresearch or webResearch</w:t>
            </w:r>
          </w:p>
        </w:tc>
      </w:tr>
      <w:tr w:rsidR="00007228" w:rsidTr="00DB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07228" w:rsidRPr="00B378DD" w:rsidRDefault="00007228" w:rsidP="00985954">
            <w:r w:rsidRPr="00007228">
              <w:t>OPERATION_TYPE</w:t>
            </w:r>
          </w:p>
        </w:tc>
        <w:tc>
          <w:tcPr>
            <w:tcW w:w="3685" w:type="dxa"/>
            <w:gridSpan w:val="2"/>
          </w:tcPr>
          <w:p w:rsidR="00007228" w:rsidRDefault="00007228" w:rsidP="0098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228">
              <w:t>Validation</w:t>
            </w:r>
            <w:r>
              <w:t xml:space="preserve"> / </w:t>
            </w:r>
            <w:r w:rsidRPr="00007228">
              <w:t>PreUpdate</w:t>
            </w:r>
            <w:r>
              <w:t xml:space="preserve"> / </w:t>
            </w:r>
            <w:r w:rsidRPr="00007228">
              <w:t>PostUpdate</w:t>
            </w:r>
          </w:p>
        </w:tc>
        <w:tc>
          <w:tcPr>
            <w:tcW w:w="3969" w:type="dxa"/>
          </w:tcPr>
          <w:p w:rsidR="00007228" w:rsidRDefault="00007228" w:rsidP="0098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954" w:rsidTr="00DB6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85954" w:rsidRDefault="00985954" w:rsidP="00985954">
            <w:r w:rsidRPr="00B378DD">
              <w:t>ID</w:t>
            </w:r>
          </w:p>
        </w:tc>
        <w:tc>
          <w:tcPr>
            <w:tcW w:w="3685" w:type="dxa"/>
            <w:gridSpan w:val="2"/>
          </w:tcPr>
          <w:p w:rsidR="00985954" w:rsidRDefault="00985954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:rsidR="00985954" w:rsidRDefault="00985954" w:rsidP="0098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</w:t>
            </w:r>
          </w:p>
        </w:tc>
      </w:tr>
    </w:tbl>
    <w:p w:rsidR="00007228" w:rsidRDefault="00007228" w:rsidP="00245591"/>
    <w:p w:rsidR="00697CA4" w:rsidRDefault="00D20218" w:rsidP="00245591">
      <w:r>
        <w:t>E</w:t>
      </w:r>
      <w:r w:rsidR="00A11670">
        <w:t>xample</w:t>
      </w:r>
      <w:r>
        <w:t>:</w:t>
      </w:r>
      <w:r w:rsidR="00B9634B">
        <w:t xml:space="preserve"> Read without Bracket content</w:t>
      </w:r>
    </w:p>
    <w:p w:rsidR="00D20218" w:rsidRDefault="00D20218" w:rsidP="00245591">
      <w:pPr>
        <w:rPr>
          <w:b/>
        </w:rPr>
      </w:pPr>
      <w:r>
        <w:t xml:space="preserve">In </w:t>
      </w:r>
      <w:r w:rsidRPr="00D20218">
        <w:rPr>
          <w:b/>
        </w:rPr>
        <w:t>TopWRC002_Mastercompanies</w:t>
      </w:r>
      <w:r>
        <w:rPr>
          <w:b/>
        </w:rPr>
        <w:t xml:space="preserve"> (</w:t>
      </w:r>
      <w:r w:rsidRPr="00D20218">
        <w:t>TABLE_NAME</w:t>
      </w:r>
      <w:r>
        <w:rPr>
          <w:b/>
        </w:rPr>
        <w:t>)</w:t>
      </w:r>
      <w:r>
        <w:t xml:space="preserve"> if </w:t>
      </w:r>
      <w:r w:rsidRPr="00D20218">
        <w:rPr>
          <w:b/>
        </w:rPr>
        <w:t>TR_PRIMARY_DISPOSAL (</w:t>
      </w:r>
      <w:r w:rsidRPr="00D20218">
        <w:t>VALIDATION_FOR</w:t>
      </w:r>
      <w:r w:rsidRPr="00D20218">
        <w:rPr>
          <w:b/>
        </w:rPr>
        <w:t>)</w:t>
      </w:r>
      <w:r>
        <w:rPr>
          <w:b/>
        </w:rPr>
        <w:t xml:space="preserve"> </w:t>
      </w:r>
      <w:r>
        <w:t xml:space="preserve">is </w:t>
      </w:r>
      <w:r w:rsidRPr="00D20218">
        <w:rPr>
          <w:b/>
        </w:rPr>
        <w:t>COMPLETE SURVEY</w:t>
      </w:r>
      <w:r>
        <w:rPr>
          <w:b/>
        </w:rPr>
        <w:t xml:space="preserve"> (</w:t>
      </w:r>
      <w:r w:rsidRPr="00D20218">
        <w:t>CONDITION</w:t>
      </w:r>
      <w:r>
        <w:rPr>
          <w:b/>
        </w:rPr>
        <w:t xml:space="preserve">) </w:t>
      </w:r>
      <w:r>
        <w:t xml:space="preserve">then </w:t>
      </w:r>
      <w:r w:rsidRPr="00D20218">
        <w:rPr>
          <w:b/>
        </w:rPr>
        <w:t>COMPANY_NAME</w:t>
      </w:r>
      <w:r>
        <w:rPr>
          <w:b/>
        </w:rPr>
        <w:t xml:space="preserve"> (</w:t>
      </w:r>
      <w:r w:rsidRPr="00D20218">
        <w:t>VALIDATION_VALUE</w:t>
      </w:r>
      <w:r>
        <w:rPr>
          <w:b/>
        </w:rPr>
        <w:t>)</w:t>
      </w:r>
      <w:r>
        <w:t xml:space="preserve"> Column is </w:t>
      </w:r>
      <w:r w:rsidRPr="00D20218">
        <w:rPr>
          <w:b/>
        </w:rPr>
        <w:t>MANDATORYFIELDS</w:t>
      </w:r>
      <w:r>
        <w:rPr>
          <w:b/>
        </w:rPr>
        <w:t xml:space="preserve"> (</w:t>
      </w:r>
      <w:r w:rsidRPr="00D20218">
        <w:t>VALIDATION_TYPE</w:t>
      </w:r>
      <w:r>
        <w:rPr>
          <w:b/>
        </w:rPr>
        <w:t>)</w:t>
      </w:r>
    </w:p>
    <w:p w:rsidR="00007228" w:rsidRDefault="00007228" w:rsidP="00245591">
      <w:pPr>
        <w:rPr>
          <w:b/>
        </w:rPr>
      </w:pPr>
    </w:p>
    <w:p w:rsidR="00007228" w:rsidRDefault="00007228" w:rsidP="00245591">
      <w:pPr>
        <w:rPr>
          <w:b/>
        </w:rPr>
      </w:pPr>
      <w:r>
        <w:rPr>
          <w:b/>
        </w:rPr>
        <w:t>Operation_Type:</w:t>
      </w:r>
    </w:p>
    <w:p w:rsidR="00007228" w:rsidRPr="00007228" w:rsidRDefault="00007228" w:rsidP="0000722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Validation – </w:t>
      </w:r>
      <w:r>
        <w:t xml:space="preserve">Validates the data like check for mandatory or </w:t>
      </w:r>
      <w:r w:rsidR="00DB63DB">
        <w:t xml:space="preserve">Email </w:t>
      </w:r>
      <w:r>
        <w:t>syntax etc.</w:t>
      </w:r>
    </w:p>
    <w:p w:rsidR="00007228" w:rsidRPr="00007228" w:rsidRDefault="00007228" w:rsidP="0000722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PreUpdate – </w:t>
      </w:r>
      <w:r>
        <w:t>Run time data population (Like Job title list based on job function (Or) Same Location copies address from company to contact)</w:t>
      </w:r>
    </w:p>
    <w:p w:rsidR="00007228" w:rsidRPr="00DB63DB" w:rsidRDefault="00007228" w:rsidP="0000722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PostUpdate – </w:t>
      </w:r>
      <w:r>
        <w:t>Updates data internally based on condition (if TR_Contactstatus is ‘New and Complete’ then update WR_ContactStatus as ‘Teleresearched’)</w:t>
      </w:r>
    </w:p>
    <w:p w:rsidR="00DB63DB" w:rsidRDefault="00DB63DB" w:rsidP="00DB63DB">
      <w:pPr>
        <w:rPr>
          <w:b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07"/>
        <w:gridCol w:w="4608"/>
        <w:gridCol w:w="4608"/>
      </w:tblGrid>
      <w:tr w:rsidR="00DB63DB" w:rsidTr="008C6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DB63DB" w:rsidRDefault="00DB63DB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DB63DB" w:rsidRDefault="008C6786" w:rsidP="00DB6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Validation Type</w:t>
            </w:r>
          </w:p>
        </w:tc>
        <w:tc>
          <w:tcPr>
            <w:tcW w:w="4608" w:type="dxa"/>
          </w:tcPr>
          <w:p w:rsidR="00DB63DB" w:rsidRDefault="00DB63DB" w:rsidP="00DB6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B63DB" w:rsidTr="008C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DB63DB" w:rsidRDefault="00DB63DB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DB63DB" w:rsidRPr="00AF7A38" w:rsidRDefault="00DB63DB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3DB">
              <w:t>MANDATORYFIELDS</w:t>
            </w:r>
          </w:p>
        </w:tc>
        <w:tc>
          <w:tcPr>
            <w:tcW w:w="4608" w:type="dxa"/>
          </w:tcPr>
          <w:p w:rsidR="008C6786" w:rsidRDefault="008C6786" w:rsidP="008C678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Makes a field Mandatory. </w:t>
            </w:r>
          </w:p>
          <w:p w:rsidR="00DB63DB" w:rsidRPr="008C6786" w:rsidRDefault="008C6786" w:rsidP="008C678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specify multiple fields separated by ‘| ‘(Pipe bar) which means one of those is Mandatory.</w:t>
            </w:r>
          </w:p>
        </w:tc>
      </w:tr>
      <w:tr w:rsidR="00DB63DB" w:rsidTr="008C6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DB63DB" w:rsidRDefault="00DB63DB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DB63DB" w:rsidRPr="00AF7A38" w:rsidRDefault="00827B69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69">
              <w:t>MANDATORYCONTACTSTATUSCONTAINS</w:t>
            </w:r>
          </w:p>
        </w:tc>
        <w:tc>
          <w:tcPr>
            <w:tcW w:w="4608" w:type="dxa"/>
          </w:tcPr>
          <w:p w:rsidR="008C6786" w:rsidRDefault="008C6786" w:rsidP="008C67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786">
              <w:t>Ensures</w:t>
            </w:r>
            <w:r>
              <w:t xml:space="preserve"> if company contains list of ‘contact status’</w:t>
            </w:r>
          </w:p>
          <w:p w:rsidR="00DB63DB" w:rsidRPr="008C6786" w:rsidRDefault="008C6786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company is disposed as ‘Complete’</w:t>
            </w:r>
          </w:p>
        </w:tc>
      </w:tr>
      <w:tr w:rsidR="00DB63DB" w:rsidTr="008C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DB63DB" w:rsidRDefault="00DB63DB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DB63DB" w:rsidRDefault="00827B69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B69">
              <w:t>EMAILCOMPANYCHECK</w:t>
            </w:r>
          </w:p>
        </w:tc>
        <w:tc>
          <w:tcPr>
            <w:tcW w:w="4608" w:type="dxa"/>
          </w:tcPr>
          <w:p w:rsidR="00DB63DB" w:rsidRDefault="00DB63DB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B63DB" w:rsidTr="008C6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DB63DB" w:rsidRDefault="00DB63DB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DB63DB" w:rsidRDefault="00827B69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69">
              <w:t>NAMEDUPECHECK</w:t>
            </w:r>
          </w:p>
        </w:tc>
        <w:tc>
          <w:tcPr>
            <w:tcW w:w="4608" w:type="dxa"/>
          </w:tcPr>
          <w:p w:rsidR="00DB63DB" w:rsidRDefault="00DB63DB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B63DB" w:rsidTr="008C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DB63DB" w:rsidRDefault="00DB63DB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DB63DB" w:rsidRDefault="00827B69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B69">
              <w:t>EMAILDUPECHECK</w:t>
            </w:r>
          </w:p>
        </w:tc>
        <w:tc>
          <w:tcPr>
            <w:tcW w:w="4608" w:type="dxa"/>
          </w:tcPr>
          <w:p w:rsidR="00DB63DB" w:rsidRDefault="00DB63DB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B63DB" w:rsidTr="008C6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DB63DB" w:rsidRDefault="00DB63DB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DB63DB" w:rsidRDefault="00827B69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69">
              <w:t>EMAILPUBLICDOMAINCHECK</w:t>
            </w:r>
          </w:p>
        </w:tc>
        <w:tc>
          <w:tcPr>
            <w:tcW w:w="4608" w:type="dxa"/>
          </w:tcPr>
          <w:p w:rsidR="00DB63DB" w:rsidRDefault="00DB63DB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B63DB" w:rsidTr="008C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DB63DB" w:rsidRDefault="00DB63DB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DB63DB" w:rsidRDefault="00827B69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B69">
              <w:t>JOBTITLESPELLCHECK</w:t>
            </w:r>
          </w:p>
        </w:tc>
        <w:tc>
          <w:tcPr>
            <w:tcW w:w="4608" w:type="dxa"/>
          </w:tcPr>
          <w:p w:rsidR="00DB63DB" w:rsidRDefault="00DB63DB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B63DB" w:rsidTr="008C6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DB63DB" w:rsidRDefault="00DB63DB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DB63DB" w:rsidRDefault="00827B69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69">
              <w:t>EMAILDOMAINMATCHWARNING</w:t>
            </w:r>
          </w:p>
        </w:tc>
        <w:tc>
          <w:tcPr>
            <w:tcW w:w="4608" w:type="dxa"/>
          </w:tcPr>
          <w:p w:rsidR="00DB63DB" w:rsidRDefault="00DB63DB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B63DB" w:rsidTr="008C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DB63DB" w:rsidRDefault="00DB63DB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DB63DB" w:rsidRDefault="00827B69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B69">
              <w:t>UPDATEONCE</w:t>
            </w:r>
          </w:p>
        </w:tc>
        <w:tc>
          <w:tcPr>
            <w:tcW w:w="4608" w:type="dxa"/>
          </w:tcPr>
          <w:p w:rsidR="00DB63DB" w:rsidRDefault="00DB63DB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7B69" w:rsidTr="008C6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827B69" w:rsidRDefault="00827B69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827B69" w:rsidRPr="00827B69" w:rsidRDefault="00827B69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69">
              <w:t>NOTEQUALS</w:t>
            </w:r>
          </w:p>
        </w:tc>
        <w:tc>
          <w:tcPr>
            <w:tcW w:w="4608" w:type="dxa"/>
          </w:tcPr>
          <w:p w:rsidR="00827B69" w:rsidRDefault="00827B69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7B69" w:rsidTr="008C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827B69" w:rsidRDefault="00827B69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827B69" w:rsidRPr="00827B69" w:rsidRDefault="00827B69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B69">
              <w:t>POPULATE</w:t>
            </w:r>
          </w:p>
        </w:tc>
        <w:tc>
          <w:tcPr>
            <w:tcW w:w="4608" w:type="dxa"/>
          </w:tcPr>
          <w:p w:rsidR="00827B69" w:rsidRDefault="00827B69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7B69" w:rsidTr="008C6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827B69" w:rsidRDefault="00827B69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827B69" w:rsidRPr="00827B69" w:rsidRDefault="00827B69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69">
              <w:t>GETLIST</w:t>
            </w:r>
          </w:p>
        </w:tc>
        <w:tc>
          <w:tcPr>
            <w:tcW w:w="4608" w:type="dxa"/>
          </w:tcPr>
          <w:p w:rsidR="00827B69" w:rsidRDefault="00827B69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7B69" w:rsidTr="008C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827B69" w:rsidRDefault="00827B69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827B69" w:rsidRPr="00827B69" w:rsidRDefault="00827B69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B69">
              <w:t>CONTAINS</w:t>
            </w:r>
          </w:p>
        </w:tc>
        <w:tc>
          <w:tcPr>
            <w:tcW w:w="4608" w:type="dxa"/>
          </w:tcPr>
          <w:p w:rsidR="00827B69" w:rsidRDefault="00827B69" w:rsidP="00DB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7B69" w:rsidTr="008C6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7" w:type="dxa"/>
          </w:tcPr>
          <w:p w:rsidR="00827B69" w:rsidRDefault="00827B69" w:rsidP="00DB63DB">
            <w:pPr>
              <w:rPr>
                <w:b w:val="0"/>
              </w:rPr>
            </w:pPr>
          </w:p>
        </w:tc>
        <w:tc>
          <w:tcPr>
            <w:tcW w:w="4608" w:type="dxa"/>
          </w:tcPr>
          <w:p w:rsidR="00827B69" w:rsidRPr="00827B69" w:rsidRDefault="00827B69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B69">
              <w:t>NOTCONTAINS</w:t>
            </w:r>
          </w:p>
        </w:tc>
        <w:tc>
          <w:tcPr>
            <w:tcW w:w="4608" w:type="dxa"/>
          </w:tcPr>
          <w:p w:rsidR="00827B69" w:rsidRDefault="00827B69" w:rsidP="00D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B63DB" w:rsidRPr="00DB63DB" w:rsidRDefault="00DB63DB" w:rsidP="00DB63DB">
      <w:pPr>
        <w:rPr>
          <w:b/>
        </w:rPr>
      </w:pPr>
    </w:p>
    <w:p w:rsidR="00BE641E" w:rsidRDefault="004475AA" w:rsidP="004475AA">
      <w:pPr>
        <w:rPr>
          <w:b/>
        </w:rPr>
      </w:pPr>
      <w:r>
        <w:rPr>
          <w:b/>
        </w:rPr>
        <w:lastRenderedPageBreak/>
        <w:t>Example:</w:t>
      </w:r>
    </w:p>
    <w:tbl>
      <w:tblPr>
        <w:tblW w:w="13774" w:type="dxa"/>
        <w:tblLook w:val="04A0" w:firstRow="1" w:lastRow="0" w:firstColumn="1" w:lastColumn="0" w:noHBand="0" w:noVBand="1"/>
      </w:tblPr>
      <w:tblGrid>
        <w:gridCol w:w="1389"/>
        <w:gridCol w:w="2690"/>
        <w:gridCol w:w="2117"/>
        <w:gridCol w:w="2032"/>
        <w:gridCol w:w="2523"/>
        <w:gridCol w:w="1772"/>
        <w:gridCol w:w="1300"/>
      </w:tblGrid>
      <w:tr w:rsidR="00BE641E" w:rsidRPr="00BE641E" w:rsidTr="00B11BB0">
        <w:trPr>
          <w:trHeight w:val="32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Operation Type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Table Name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Validation For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Validation Type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Condition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Validation Value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Research Type</w:t>
            </w:r>
          </w:p>
        </w:tc>
      </w:tr>
      <w:tr w:rsidR="00BE641E" w:rsidRPr="00BE641E" w:rsidTr="00B11BB0">
        <w:trPr>
          <w:trHeight w:val="329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Validation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CRUCRU005_Mastercontacts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TR_CONTACT_STATUS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MANDATORYFIELDS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NEW AND INCOMPLETE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FIRST_NAME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TR</w:t>
            </w:r>
          </w:p>
        </w:tc>
      </w:tr>
      <w:tr w:rsidR="00BE641E" w:rsidRPr="00BE641E" w:rsidTr="00B11BB0">
        <w:trPr>
          <w:trHeight w:val="329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Validation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CRUCRU005_Mastercontacts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TR_CONTACT_STATUS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JOBTITLESPELLCHECK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REPLACEMENT AND COMPLETE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OTHERS_JOBTITLE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41E" w:rsidRPr="00BE641E" w:rsidRDefault="00BE641E" w:rsidP="00BE6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BE64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TR</w:t>
            </w:r>
          </w:p>
        </w:tc>
      </w:tr>
    </w:tbl>
    <w:p w:rsidR="00BE641E" w:rsidRDefault="00BE641E" w:rsidP="00BE641E">
      <w:pPr>
        <w:ind w:left="360"/>
      </w:pPr>
    </w:p>
    <w:p w:rsidR="00BE641E" w:rsidRDefault="00BE641E" w:rsidP="00BE641E">
      <w:pPr>
        <w:pStyle w:val="ListParagraph"/>
        <w:numPr>
          <w:ilvl w:val="0"/>
          <w:numId w:val="10"/>
        </w:numPr>
      </w:pPr>
      <w:r>
        <w:t>First_Name is Mandatory if TR_ContactStatus is ‘New and Complete’</w:t>
      </w:r>
    </w:p>
    <w:p w:rsidR="00BE641E" w:rsidRPr="00BE641E" w:rsidRDefault="00BE641E" w:rsidP="004475AA"/>
    <w:p w:rsidR="004D09A0" w:rsidRPr="00320E58" w:rsidRDefault="004D09A0" w:rsidP="004D09A0">
      <w:pPr>
        <w:pStyle w:val="Heading1"/>
        <w:rPr>
          <w:rStyle w:val="SubtleEmphasis"/>
        </w:rPr>
      </w:pPr>
      <w:r w:rsidRPr="00320E58">
        <w:rPr>
          <w:rStyle w:val="SubtleEmphasis"/>
        </w:rPr>
        <w:t>Points to Remember</w:t>
      </w:r>
    </w:p>
    <w:p w:rsidR="004D09A0" w:rsidRPr="009B1839" w:rsidRDefault="004D09A0" w:rsidP="004D09A0">
      <w:pPr>
        <w:pStyle w:val="ListParagraph"/>
        <w:numPr>
          <w:ilvl w:val="0"/>
          <w:numId w:val="5"/>
        </w:numPr>
        <w:rPr>
          <w:b/>
        </w:rPr>
      </w:pPr>
      <w:r>
        <w:t xml:space="preserve">Values in </w:t>
      </w:r>
      <w:r w:rsidRPr="004D09A0">
        <w:t>VALIDATION_VALUE</w:t>
      </w:r>
      <w:r>
        <w:t xml:space="preserve"> must match with columns in respective Company or contact table.</w:t>
      </w:r>
    </w:p>
    <w:p w:rsidR="009B1839" w:rsidRPr="004D09A0" w:rsidRDefault="009B1839" w:rsidP="004D09A0">
      <w:pPr>
        <w:pStyle w:val="ListParagraph"/>
        <w:numPr>
          <w:ilvl w:val="0"/>
          <w:numId w:val="5"/>
        </w:numPr>
        <w:rPr>
          <w:b/>
        </w:rPr>
      </w:pPr>
      <w:r>
        <w:t xml:space="preserve">Validation will not check for </w:t>
      </w:r>
      <w:r w:rsidR="0057324C">
        <w:t>free zed</w:t>
      </w:r>
      <w:r>
        <w:t xml:space="preserve"> contacts</w:t>
      </w:r>
      <w:r w:rsidR="007A4B25">
        <w:t>.</w:t>
      </w:r>
      <w:r>
        <w:t xml:space="preserve"> </w:t>
      </w:r>
    </w:p>
    <w:p w:rsidR="005D013A" w:rsidRDefault="005D013A" w:rsidP="00245591">
      <w:pPr>
        <w:rPr>
          <w:b/>
        </w:rPr>
      </w:pPr>
    </w:p>
    <w:p w:rsidR="005D013A" w:rsidRDefault="005D013A" w:rsidP="00245591">
      <w:pPr>
        <w:rPr>
          <w:b/>
        </w:rPr>
      </w:pPr>
    </w:p>
    <w:p w:rsidR="00227F6C" w:rsidRDefault="00227F6C" w:rsidP="00227F6C">
      <w:pPr>
        <w:pStyle w:val="Heading1"/>
      </w:pPr>
      <w:r>
        <w:t>Filter</w:t>
      </w:r>
    </w:p>
    <w:p w:rsidR="00227F6C" w:rsidRDefault="00227F6C" w:rsidP="00227F6C">
      <w:pPr>
        <w:rPr>
          <w:rFonts w:ascii="Courier New" w:hAnsi="Courier New" w:cs="Courier New"/>
          <w:noProof/>
          <w:lang w:val="en-GB"/>
        </w:rPr>
      </w:pPr>
      <w:r>
        <w:t xml:space="preserve">Table Name: </w:t>
      </w:r>
      <w:r w:rsidRPr="00227F6C">
        <w:rPr>
          <w:rFonts w:ascii="Courier New" w:hAnsi="Courier New" w:cs="Courier New"/>
          <w:noProof/>
          <w:lang w:val="en-GB"/>
        </w:rPr>
        <w:t>ALLOCATION_FILTER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84"/>
        <w:gridCol w:w="3218"/>
        <w:gridCol w:w="4252"/>
      </w:tblGrid>
      <w:tr w:rsidR="00227F6C" w:rsidTr="00A1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gridSpan w:val="2"/>
          </w:tcPr>
          <w:p w:rsidR="00227F6C" w:rsidRPr="005221D1" w:rsidRDefault="00227F6C" w:rsidP="00A14B6C">
            <w:r>
              <w:t>Column Names</w:t>
            </w:r>
          </w:p>
        </w:tc>
        <w:tc>
          <w:tcPr>
            <w:tcW w:w="3218" w:type="dxa"/>
          </w:tcPr>
          <w:p w:rsidR="00227F6C" w:rsidRDefault="00227F6C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  <w:tc>
          <w:tcPr>
            <w:tcW w:w="4252" w:type="dxa"/>
          </w:tcPr>
          <w:p w:rsidR="00227F6C" w:rsidRDefault="00227F6C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27F6C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BC7C94" w:rsidRDefault="00227F6C" w:rsidP="00227F6C">
            <w:r w:rsidRPr="00BC7C94">
              <w:t>FILTER_ID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227F6C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BC7C94" w:rsidRDefault="00227F6C" w:rsidP="00227F6C">
            <w:r w:rsidRPr="00BC7C94">
              <w:t>PROJECT_ID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F6C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BC7C94" w:rsidRDefault="00227F6C" w:rsidP="00227F6C">
            <w:r w:rsidRPr="00BC7C94">
              <w:t>FILTER_NAME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F6C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BC7C94" w:rsidRDefault="00227F6C" w:rsidP="00227F6C">
            <w:r w:rsidRPr="00BC7C94">
              <w:t>SQLTEXT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C05A2E" w:rsidP="00C05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for the filter</w:t>
            </w:r>
          </w:p>
        </w:tc>
      </w:tr>
      <w:tr w:rsidR="00227F6C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BC7C94" w:rsidRDefault="00227F6C" w:rsidP="00227F6C">
            <w:r w:rsidRPr="00BC7C94">
              <w:t>FILTER_DESC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C05A2E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description</w:t>
            </w:r>
          </w:p>
        </w:tc>
      </w:tr>
      <w:tr w:rsidR="00227F6C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BC7C94" w:rsidRDefault="00227F6C" w:rsidP="00227F6C">
            <w:r w:rsidRPr="00BC7C94">
              <w:t>Active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C05A2E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Whether the filter is active </w:t>
            </w:r>
          </w:p>
        </w:tc>
      </w:tr>
      <w:tr w:rsidR="00227F6C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BC7C94" w:rsidRDefault="00227F6C" w:rsidP="00227F6C">
            <w:r w:rsidRPr="00BC7C94">
              <w:t>USERDEFIEND</w:t>
            </w:r>
          </w:p>
        </w:tc>
        <w:tc>
          <w:tcPr>
            <w:tcW w:w="3402" w:type="dxa"/>
            <w:gridSpan w:val="2"/>
          </w:tcPr>
          <w:p w:rsidR="00227F6C" w:rsidRDefault="00C05A2E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4252" w:type="dxa"/>
          </w:tcPr>
          <w:p w:rsidR="00227F6C" w:rsidRDefault="00C05A2E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userdefeind is N then the filter cannot be edited on software(the query is formed at backend)</w:t>
            </w:r>
          </w:p>
        </w:tc>
      </w:tr>
      <w:tr w:rsidR="00227F6C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BC7C94" w:rsidRDefault="00227F6C" w:rsidP="00227F6C">
            <w:r w:rsidRPr="00BC7C94">
              <w:t>USERACCESS</w:t>
            </w:r>
          </w:p>
        </w:tc>
        <w:tc>
          <w:tcPr>
            <w:tcW w:w="3402" w:type="dxa"/>
            <w:gridSpan w:val="2"/>
          </w:tcPr>
          <w:p w:rsidR="00227F6C" w:rsidRDefault="00C05A2E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TR/WR</w:t>
            </w:r>
          </w:p>
        </w:tc>
        <w:tc>
          <w:tcPr>
            <w:tcW w:w="4252" w:type="dxa"/>
          </w:tcPr>
          <w:p w:rsidR="00227F6C" w:rsidRDefault="00C05A2E" w:rsidP="00C05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going to use</w:t>
            </w:r>
          </w:p>
        </w:tc>
      </w:tr>
      <w:tr w:rsidR="00227F6C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BC7C94" w:rsidRDefault="00227F6C" w:rsidP="00227F6C">
            <w:r w:rsidRPr="00BC7C94">
              <w:t>CREATED_DATE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F6C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BC7C94" w:rsidRDefault="00227F6C" w:rsidP="00227F6C">
            <w:r w:rsidRPr="00BC7C94">
              <w:t>CREATED_BY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F6C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BC7C94" w:rsidRDefault="00227F6C" w:rsidP="00227F6C">
            <w:r w:rsidRPr="00BC7C94">
              <w:t>UPDATED_DATE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F6C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Default="00227F6C" w:rsidP="00227F6C">
            <w:r w:rsidRPr="00BC7C94">
              <w:t>UPDATED_BY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7F6C" w:rsidRDefault="00227F6C" w:rsidP="00245591"/>
    <w:p w:rsidR="001A1EFC" w:rsidRPr="00320E58" w:rsidRDefault="001A1EFC" w:rsidP="001A1EFC">
      <w:pPr>
        <w:pStyle w:val="Heading1"/>
        <w:rPr>
          <w:rStyle w:val="SubtleEmphasis"/>
        </w:rPr>
      </w:pPr>
      <w:r w:rsidRPr="00320E58">
        <w:rPr>
          <w:rStyle w:val="SubtleEmphasis"/>
        </w:rPr>
        <w:lastRenderedPageBreak/>
        <w:t>Points to Remember</w:t>
      </w:r>
    </w:p>
    <w:p w:rsidR="001A1EFC" w:rsidRDefault="001A1EFC" w:rsidP="007A4B25">
      <w:pPr>
        <w:pStyle w:val="ListParagraph"/>
        <w:numPr>
          <w:ilvl w:val="0"/>
          <w:numId w:val="6"/>
        </w:numPr>
      </w:pPr>
      <w:r>
        <w:t xml:space="preserve">Query formed in the SQLTEXT field will filter </w:t>
      </w:r>
      <w:r w:rsidRPr="00862A07">
        <w:rPr>
          <w:color w:val="7F7F7F" w:themeColor="text1" w:themeTint="80"/>
        </w:rPr>
        <w:t xml:space="preserve">Time zone records, </w:t>
      </w:r>
      <w:r w:rsidRPr="00862A07">
        <w:rPr>
          <w:rFonts w:ascii="Courier New" w:hAnsi="Courier New" w:cs="Courier New"/>
          <w:noProof/>
          <w:color w:val="7F7F7F" w:themeColor="text1" w:themeTint="80"/>
          <w:lang w:val="en-GB"/>
        </w:rPr>
        <w:t>DATECALLED IS</w:t>
      </w:r>
      <w:r w:rsidRPr="00862A07">
        <w:rPr>
          <w:rFonts w:ascii="Courier New" w:hAnsi="Courier New" w:cs="Courier New"/>
          <w:b/>
          <w:bCs/>
          <w:noProof/>
          <w:color w:val="7F7F7F" w:themeColor="text1" w:themeTint="80"/>
          <w:lang w:val="en-GB"/>
        </w:rPr>
        <w:t xml:space="preserve"> </w:t>
      </w:r>
      <w:r w:rsidRPr="00862A07">
        <w:rPr>
          <w:rFonts w:ascii="Courier New" w:hAnsi="Courier New" w:cs="Courier New"/>
          <w:noProof/>
          <w:color w:val="7F7F7F" w:themeColor="text1" w:themeTint="80"/>
          <w:lang w:val="en-GB"/>
        </w:rPr>
        <w:t xml:space="preserve">NULL </w:t>
      </w:r>
      <w:r w:rsidRPr="00862A07">
        <w:rPr>
          <w:color w:val="7F7F7F" w:themeColor="text1" w:themeTint="80"/>
        </w:rPr>
        <w:t xml:space="preserve">and Flag = TR/WR </w:t>
      </w:r>
      <w:r>
        <w:t>by default.</w:t>
      </w:r>
    </w:p>
    <w:p w:rsidR="001A1EFC" w:rsidRDefault="00A24541" w:rsidP="007A4B25">
      <w:pPr>
        <w:pStyle w:val="ListParagraph"/>
        <w:numPr>
          <w:ilvl w:val="0"/>
          <w:numId w:val="6"/>
        </w:numPr>
      </w:pPr>
      <w:r>
        <w:t xml:space="preserve">If the condition has </w:t>
      </w:r>
      <w:r w:rsidRPr="00A24541">
        <w:rPr>
          <w:rFonts w:ascii="Courier New" w:hAnsi="Courier New" w:cs="Courier New"/>
          <w:noProof/>
          <w:color w:val="7F7F7F" w:themeColor="text1" w:themeTint="80"/>
          <w:lang w:val="en-GB"/>
        </w:rPr>
        <w:t>PRIMARY_DISPOSAL</w:t>
      </w:r>
      <w:r>
        <w:rPr>
          <w:rFonts w:ascii="Courier New" w:hAnsi="Courier New" w:cs="Courier New"/>
          <w:noProof/>
          <w:lang w:val="en-GB"/>
        </w:rPr>
        <w:t xml:space="preserve"> </w:t>
      </w:r>
      <w:r>
        <w:t xml:space="preserve">then </w:t>
      </w:r>
      <w:r w:rsidRPr="00862A07">
        <w:rPr>
          <w:rFonts w:ascii="Courier New" w:hAnsi="Courier New" w:cs="Courier New"/>
          <w:noProof/>
          <w:color w:val="7F7F7F" w:themeColor="text1" w:themeTint="80"/>
          <w:lang w:val="en-GB"/>
        </w:rPr>
        <w:t>DATECALLED</w:t>
      </w:r>
      <w:r>
        <w:rPr>
          <w:rFonts w:ascii="Courier New" w:hAnsi="Courier New" w:cs="Courier New"/>
          <w:noProof/>
          <w:color w:val="7F7F7F" w:themeColor="text1" w:themeTint="80"/>
          <w:lang w:val="en-GB"/>
        </w:rPr>
        <w:t xml:space="preserve"> &lt; Getdate(</w:t>
      </w:r>
      <w:r w:rsidR="0058438A">
        <w:rPr>
          <w:rFonts w:ascii="Courier New" w:hAnsi="Courier New" w:cs="Courier New"/>
          <w:noProof/>
          <w:color w:val="7F7F7F" w:themeColor="text1" w:themeTint="80"/>
          <w:lang w:val="en-GB"/>
        </w:rPr>
        <w:t>)</w:t>
      </w:r>
      <w:r w:rsidR="0058438A">
        <w:t xml:space="preserve"> will</w:t>
      </w:r>
      <w:r>
        <w:t xml:space="preserve"> append by default.</w:t>
      </w:r>
    </w:p>
    <w:p w:rsidR="0058438A" w:rsidRDefault="0058438A" w:rsidP="0058438A">
      <w:pPr>
        <w:pStyle w:val="ListParagraph"/>
        <w:numPr>
          <w:ilvl w:val="0"/>
          <w:numId w:val="6"/>
        </w:numPr>
      </w:pPr>
      <w:r>
        <w:t xml:space="preserve">Records with </w:t>
      </w:r>
      <w:r w:rsidRPr="0058438A">
        <w:t>USERDEFIEND</w:t>
      </w:r>
      <w:r>
        <w:t xml:space="preserve"> = N cannot be edited </w:t>
      </w:r>
      <w:r w:rsidR="005C70CD">
        <w:t>in software</w:t>
      </w:r>
      <w:r>
        <w:t>.</w:t>
      </w:r>
    </w:p>
    <w:p w:rsidR="0058438A" w:rsidRDefault="0058438A" w:rsidP="0058438A">
      <w:pPr>
        <w:pStyle w:val="ListParagraph"/>
      </w:pPr>
    </w:p>
    <w:p w:rsidR="00227F6C" w:rsidRDefault="00227F6C" w:rsidP="00227F6C">
      <w:pPr>
        <w:pStyle w:val="Heading1"/>
      </w:pPr>
      <w:r>
        <w:t>Filter Query Conditions</w:t>
      </w:r>
    </w:p>
    <w:p w:rsidR="00227F6C" w:rsidRDefault="00227F6C" w:rsidP="00227F6C">
      <w:pPr>
        <w:rPr>
          <w:rFonts w:ascii="Courier New" w:hAnsi="Courier New" w:cs="Courier New"/>
          <w:noProof/>
          <w:lang w:val="en-GB"/>
        </w:rPr>
      </w:pPr>
      <w:r>
        <w:t xml:space="preserve">Table Name: </w:t>
      </w:r>
      <w:r>
        <w:rPr>
          <w:rFonts w:ascii="Courier New" w:hAnsi="Courier New" w:cs="Courier New"/>
          <w:noProof/>
          <w:lang w:val="en-GB"/>
        </w:rPr>
        <w:t>ALLOCATION_FILTER_CONDITION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84"/>
        <w:gridCol w:w="3218"/>
        <w:gridCol w:w="4252"/>
      </w:tblGrid>
      <w:tr w:rsidR="00227F6C" w:rsidTr="00A1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gridSpan w:val="2"/>
          </w:tcPr>
          <w:p w:rsidR="00227F6C" w:rsidRPr="005221D1" w:rsidRDefault="00227F6C" w:rsidP="00A14B6C">
            <w:r>
              <w:t>Column Names</w:t>
            </w:r>
          </w:p>
        </w:tc>
        <w:tc>
          <w:tcPr>
            <w:tcW w:w="3218" w:type="dxa"/>
          </w:tcPr>
          <w:p w:rsidR="00227F6C" w:rsidRDefault="00227F6C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  <w:tc>
          <w:tcPr>
            <w:tcW w:w="4252" w:type="dxa"/>
          </w:tcPr>
          <w:p w:rsidR="00227F6C" w:rsidRDefault="00227F6C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27F6C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74044C" w:rsidRDefault="00227F6C" w:rsidP="00227F6C">
            <w:r w:rsidRPr="0074044C">
              <w:t>ID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227F6C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74044C" w:rsidRDefault="00227F6C" w:rsidP="00227F6C">
            <w:r w:rsidRPr="0074044C">
              <w:t>PROJECT_ID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F6C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74044C" w:rsidRDefault="00227F6C" w:rsidP="00227F6C">
            <w:r w:rsidRPr="0074044C">
              <w:t>FILTER_ID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123B9B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FilterID which is linked with </w:t>
            </w:r>
            <w:r w:rsidRPr="00227F6C">
              <w:rPr>
                <w:rFonts w:ascii="Courier New" w:hAnsi="Courier New" w:cs="Courier New"/>
                <w:noProof/>
                <w:lang w:val="en-GB"/>
              </w:rPr>
              <w:t>ALLOCATION_FILTER</w:t>
            </w:r>
            <w:r>
              <w:rPr>
                <w:rFonts w:ascii="Courier New" w:hAnsi="Courier New" w:cs="Courier New"/>
                <w:noProof/>
                <w:lang w:val="en-GB"/>
              </w:rPr>
              <w:t xml:space="preserve"> Table</w:t>
            </w:r>
          </w:p>
        </w:tc>
      </w:tr>
      <w:tr w:rsidR="00227F6C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74044C" w:rsidRDefault="00227F6C" w:rsidP="00227F6C">
            <w:r w:rsidRPr="0074044C">
              <w:t>FIELD</w:t>
            </w:r>
          </w:p>
        </w:tc>
        <w:tc>
          <w:tcPr>
            <w:tcW w:w="3402" w:type="dxa"/>
            <w:gridSpan w:val="2"/>
          </w:tcPr>
          <w:p w:rsidR="00227F6C" w:rsidRDefault="00123B9B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EG: </w:t>
            </w:r>
            <w:r w:rsidRPr="00123B9B">
              <w:t>COMPANY_NAME</w:t>
            </w:r>
          </w:p>
        </w:tc>
        <w:tc>
          <w:tcPr>
            <w:tcW w:w="4252" w:type="dxa"/>
          </w:tcPr>
          <w:p w:rsidR="00227F6C" w:rsidRDefault="00123B9B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to be filtered</w:t>
            </w:r>
          </w:p>
        </w:tc>
      </w:tr>
      <w:tr w:rsidR="00227F6C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74044C" w:rsidRDefault="00227F6C" w:rsidP="00227F6C">
            <w:r w:rsidRPr="0074044C">
              <w:t>CONDITION</w:t>
            </w:r>
          </w:p>
        </w:tc>
        <w:tc>
          <w:tcPr>
            <w:tcW w:w="3402" w:type="dxa"/>
            <w:gridSpan w:val="2"/>
          </w:tcPr>
          <w:p w:rsidR="00123B9B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</w:t>
            </w:r>
          </w:p>
          <w:p w:rsidR="00227F6C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Equals</w:t>
            </w:r>
          </w:p>
        </w:tc>
        <w:tc>
          <w:tcPr>
            <w:tcW w:w="4252" w:type="dxa"/>
          </w:tcPr>
          <w:p w:rsidR="00227F6C" w:rsidRDefault="00123B9B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condition</w:t>
            </w:r>
          </w:p>
        </w:tc>
      </w:tr>
      <w:tr w:rsidR="00227F6C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74044C" w:rsidRDefault="00227F6C" w:rsidP="00227F6C">
            <w:r w:rsidRPr="0074044C">
              <w:t>VALUE</w:t>
            </w:r>
          </w:p>
        </w:tc>
        <w:tc>
          <w:tcPr>
            <w:tcW w:w="3402" w:type="dxa"/>
            <w:gridSpan w:val="2"/>
          </w:tcPr>
          <w:p w:rsidR="00227F6C" w:rsidRDefault="00123B9B" w:rsidP="00123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EG: </w:t>
            </w:r>
            <w:r w:rsidRPr="00123B9B">
              <w:t>Merit Group, Cyberdyne Inc.,</w:t>
            </w:r>
          </w:p>
        </w:tc>
        <w:tc>
          <w:tcPr>
            <w:tcW w:w="4252" w:type="dxa"/>
          </w:tcPr>
          <w:p w:rsidR="00227F6C" w:rsidRDefault="00123B9B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of column</w:t>
            </w:r>
          </w:p>
        </w:tc>
      </w:tr>
      <w:tr w:rsidR="00227F6C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74044C" w:rsidRDefault="00227F6C" w:rsidP="00227F6C">
            <w:r w:rsidRPr="0074044C">
              <w:t>CREATED_BY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F6C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74044C" w:rsidRDefault="00227F6C" w:rsidP="00227F6C">
            <w:r w:rsidRPr="0074044C">
              <w:t>CREATED_DATE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F6C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Pr="0074044C" w:rsidRDefault="00227F6C" w:rsidP="00227F6C">
            <w:r w:rsidRPr="0074044C">
              <w:t>UPDATED_BY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F6C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27F6C" w:rsidRDefault="00227F6C" w:rsidP="00227F6C">
            <w:r w:rsidRPr="0074044C">
              <w:t>UPDATED_DATE</w:t>
            </w:r>
          </w:p>
        </w:tc>
        <w:tc>
          <w:tcPr>
            <w:tcW w:w="3402" w:type="dxa"/>
            <w:gridSpan w:val="2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227F6C" w:rsidRDefault="00227F6C" w:rsidP="00227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7F6C" w:rsidRDefault="00227F6C" w:rsidP="00245591"/>
    <w:p w:rsidR="00227F6C" w:rsidRDefault="00227F6C" w:rsidP="00227F6C">
      <w:pPr>
        <w:pStyle w:val="Heading1"/>
      </w:pPr>
      <w:r>
        <w:t>Filter Assignment</w:t>
      </w:r>
    </w:p>
    <w:p w:rsidR="00227F6C" w:rsidRDefault="00227F6C" w:rsidP="00227F6C">
      <w:pPr>
        <w:rPr>
          <w:rFonts w:ascii="Courier New" w:hAnsi="Courier New" w:cs="Courier New"/>
          <w:noProof/>
          <w:lang w:val="en-GB"/>
        </w:rPr>
      </w:pPr>
      <w:r>
        <w:t xml:space="preserve">Table Name: </w:t>
      </w:r>
      <w:r>
        <w:rPr>
          <w:rFonts w:ascii="Courier New" w:hAnsi="Courier New" w:cs="Courier New"/>
          <w:noProof/>
          <w:lang w:val="en-GB"/>
        </w:rPr>
        <w:t>FILTER_ASSIGNMENT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84"/>
        <w:gridCol w:w="3218"/>
        <w:gridCol w:w="4252"/>
      </w:tblGrid>
      <w:tr w:rsidR="00227F6C" w:rsidTr="00A1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gridSpan w:val="2"/>
          </w:tcPr>
          <w:p w:rsidR="00227F6C" w:rsidRPr="005221D1" w:rsidRDefault="00227F6C" w:rsidP="00A14B6C">
            <w:r>
              <w:t>Column Names</w:t>
            </w:r>
          </w:p>
        </w:tc>
        <w:tc>
          <w:tcPr>
            <w:tcW w:w="3218" w:type="dxa"/>
          </w:tcPr>
          <w:p w:rsidR="00227F6C" w:rsidRDefault="00227F6C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  <w:tc>
          <w:tcPr>
            <w:tcW w:w="4252" w:type="dxa"/>
          </w:tcPr>
          <w:p w:rsidR="00227F6C" w:rsidRDefault="00227F6C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3B9B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23B9B" w:rsidRPr="00866DA9" w:rsidRDefault="00123B9B" w:rsidP="00123B9B">
            <w:r w:rsidRPr="00866DA9">
              <w:t>ID</w:t>
            </w:r>
          </w:p>
        </w:tc>
        <w:tc>
          <w:tcPr>
            <w:tcW w:w="3402" w:type="dxa"/>
            <w:gridSpan w:val="2"/>
          </w:tcPr>
          <w:p w:rsidR="00123B9B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123B9B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123B9B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23B9B" w:rsidRPr="00866DA9" w:rsidRDefault="00123B9B" w:rsidP="00123B9B">
            <w:r w:rsidRPr="00866DA9">
              <w:t>PROJECT_ID</w:t>
            </w:r>
          </w:p>
        </w:tc>
        <w:tc>
          <w:tcPr>
            <w:tcW w:w="3402" w:type="dxa"/>
            <w:gridSpan w:val="2"/>
          </w:tcPr>
          <w:p w:rsidR="00123B9B" w:rsidRDefault="00123B9B" w:rsidP="00123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123B9B" w:rsidRDefault="00123B9B" w:rsidP="00123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9B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23B9B" w:rsidRPr="00866DA9" w:rsidRDefault="00123B9B" w:rsidP="00123B9B">
            <w:r w:rsidRPr="00866DA9">
              <w:t>FILTER_ID</w:t>
            </w:r>
          </w:p>
        </w:tc>
        <w:tc>
          <w:tcPr>
            <w:tcW w:w="3402" w:type="dxa"/>
            <w:gridSpan w:val="2"/>
          </w:tcPr>
          <w:p w:rsidR="00123B9B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123B9B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FilterID linked with </w:t>
            </w:r>
            <w:r w:rsidRPr="00227F6C">
              <w:rPr>
                <w:rFonts w:ascii="Courier New" w:hAnsi="Courier New" w:cs="Courier New"/>
                <w:noProof/>
                <w:lang w:val="en-GB"/>
              </w:rPr>
              <w:t>ALLOCATION_FILTER</w:t>
            </w:r>
            <w:r>
              <w:rPr>
                <w:rFonts w:ascii="Courier New" w:hAnsi="Courier New" w:cs="Courier New"/>
                <w:noProof/>
                <w:lang w:val="en-GB"/>
              </w:rPr>
              <w:t xml:space="preserve"> Table</w:t>
            </w:r>
          </w:p>
        </w:tc>
      </w:tr>
      <w:tr w:rsidR="00123B9B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23B9B" w:rsidRPr="00866DA9" w:rsidRDefault="00123B9B" w:rsidP="00123B9B">
            <w:r w:rsidRPr="00866DA9">
              <w:t>USERNAME</w:t>
            </w:r>
          </w:p>
        </w:tc>
        <w:tc>
          <w:tcPr>
            <w:tcW w:w="3402" w:type="dxa"/>
            <w:gridSpan w:val="2"/>
          </w:tcPr>
          <w:p w:rsidR="00123B9B" w:rsidRDefault="00123B9B" w:rsidP="00123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123B9B" w:rsidRDefault="00123B9B" w:rsidP="00123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 whom the filter is assigned</w:t>
            </w:r>
          </w:p>
        </w:tc>
      </w:tr>
      <w:tr w:rsidR="00123B9B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23B9B" w:rsidRPr="00866DA9" w:rsidRDefault="00123B9B" w:rsidP="00123B9B">
            <w:r w:rsidRPr="00866DA9">
              <w:t>USERACCESS</w:t>
            </w:r>
          </w:p>
        </w:tc>
        <w:tc>
          <w:tcPr>
            <w:tcW w:w="3402" w:type="dxa"/>
            <w:gridSpan w:val="2"/>
          </w:tcPr>
          <w:p w:rsidR="00123B9B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TR/TR</w:t>
            </w:r>
          </w:p>
        </w:tc>
        <w:tc>
          <w:tcPr>
            <w:tcW w:w="4252" w:type="dxa"/>
          </w:tcPr>
          <w:p w:rsidR="00123B9B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Type</w:t>
            </w:r>
          </w:p>
        </w:tc>
      </w:tr>
      <w:tr w:rsidR="00123B9B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23B9B" w:rsidRPr="00866DA9" w:rsidRDefault="00123B9B" w:rsidP="00123B9B">
            <w:r w:rsidRPr="00866DA9">
              <w:t>CREATED_DATE</w:t>
            </w:r>
          </w:p>
        </w:tc>
        <w:tc>
          <w:tcPr>
            <w:tcW w:w="3402" w:type="dxa"/>
            <w:gridSpan w:val="2"/>
          </w:tcPr>
          <w:p w:rsidR="00123B9B" w:rsidRDefault="00123B9B" w:rsidP="00123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123B9B" w:rsidRDefault="00123B9B" w:rsidP="00123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9B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23B9B" w:rsidRPr="00866DA9" w:rsidRDefault="00123B9B" w:rsidP="00123B9B">
            <w:r w:rsidRPr="00866DA9">
              <w:t>CREATED_BY</w:t>
            </w:r>
          </w:p>
        </w:tc>
        <w:tc>
          <w:tcPr>
            <w:tcW w:w="3402" w:type="dxa"/>
            <w:gridSpan w:val="2"/>
          </w:tcPr>
          <w:p w:rsidR="00123B9B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123B9B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3B9B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23B9B" w:rsidRPr="00866DA9" w:rsidRDefault="00123B9B" w:rsidP="00123B9B">
            <w:r w:rsidRPr="00866DA9">
              <w:t>UPDATED_DATE</w:t>
            </w:r>
          </w:p>
        </w:tc>
        <w:tc>
          <w:tcPr>
            <w:tcW w:w="3402" w:type="dxa"/>
            <w:gridSpan w:val="2"/>
          </w:tcPr>
          <w:p w:rsidR="00123B9B" w:rsidRDefault="00123B9B" w:rsidP="00123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123B9B" w:rsidRDefault="00123B9B" w:rsidP="00123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9B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123B9B" w:rsidRDefault="00123B9B" w:rsidP="00123B9B">
            <w:r w:rsidRPr="00866DA9">
              <w:t>UPDATED_BY</w:t>
            </w:r>
          </w:p>
        </w:tc>
        <w:tc>
          <w:tcPr>
            <w:tcW w:w="3402" w:type="dxa"/>
            <w:gridSpan w:val="2"/>
          </w:tcPr>
          <w:p w:rsidR="00123B9B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123B9B" w:rsidRDefault="00123B9B" w:rsidP="00123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1432" w:rsidRDefault="000A1432" w:rsidP="00245591"/>
    <w:p w:rsidR="000A1432" w:rsidRDefault="000A1432" w:rsidP="000A1432">
      <w:pPr>
        <w:pStyle w:val="Heading1"/>
      </w:pPr>
      <w:r>
        <w:lastRenderedPageBreak/>
        <w:t>User Settings</w:t>
      </w:r>
    </w:p>
    <w:p w:rsidR="000A1432" w:rsidRDefault="000A1432" w:rsidP="000A1432">
      <w:pPr>
        <w:rPr>
          <w:rFonts w:ascii="Courier New" w:hAnsi="Courier New" w:cs="Courier New"/>
          <w:noProof/>
          <w:lang w:val="en-GB"/>
        </w:rPr>
      </w:pPr>
      <w:r>
        <w:t xml:space="preserve">Table Name: </w:t>
      </w:r>
      <w:r>
        <w:rPr>
          <w:rFonts w:ascii="Courier New" w:hAnsi="Courier New" w:cs="Courier New"/>
          <w:noProof/>
          <w:lang w:val="en-GB"/>
        </w:rPr>
        <w:t>USERS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84"/>
        <w:gridCol w:w="3218"/>
        <w:gridCol w:w="4252"/>
      </w:tblGrid>
      <w:tr w:rsidR="000A1432" w:rsidTr="00A1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gridSpan w:val="2"/>
          </w:tcPr>
          <w:p w:rsidR="000A1432" w:rsidRPr="005221D1" w:rsidRDefault="000A1432" w:rsidP="00A14B6C">
            <w:r>
              <w:t>Column Names</w:t>
            </w:r>
          </w:p>
        </w:tc>
        <w:tc>
          <w:tcPr>
            <w:tcW w:w="3218" w:type="dxa"/>
          </w:tcPr>
          <w:p w:rsidR="000A1432" w:rsidRDefault="000A1432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  <w:tc>
          <w:tcPr>
            <w:tcW w:w="4252" w:type="dxa"/>
          </w:tcPr>
          <w:p w:rsidR="000A1432" w:rsidRDefault="000A1432" w:rsidP="00A14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A1432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A1432" w:rsidRPr="00054A2B" w:rsidRDefault="000A1432" w:rsidP="000A1432">
            <w:r w:rsidRPr="00054A2B">
              <w:t>ID</w:t>
            </w:r>
          </w:p>
        </w:tc>
        <w:tc>
          <w:tcPr>
            <w:tcW w:w="3402" w:type="dxa"/>
            <w:gridSpan w:val="2"/>
          </w:tcPr>
          <w:p w:rsidR="000A1432" w:rsidRDefault="000A1432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A1432" w:rsidRDefault="000A1432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</w:t>
            </w:r>
          </w:p>
        </w:tc>
      </w:tr>
      <w:tr w:rsidR="000A1432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A1432" w:rsidRPr="00054A2B" w:rsidRDefault="000A1432" w:rsidP="000A1432">
            <w:r w:rsidRPr="00054A2B">
              <w:t>USERNAME</w:t>
            </w:r>
          </w:p>
        </w:tc>
        <w:tc>
          <w:tcPr>
            <w:tcW w:w="3402" w:type="dxa"/>
            <w:gridSpan w:val="2"/>
          </w:tcPr>
          <w:p w:rsidR="000A1432" w:rsidRDefault="000A1432" w:rsidP="000A1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A1432" w:rsidRDefault="000A1432" w:rsidP="000A1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432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A1432" w:rsidRPr="00054A2B" w:rsidRDefault="000A1432" w:rsidP="000A1432">
            <w:r w:rsidRPr="00054A2B">
              <w:t>USERTYPE</w:t>
            </w:r>
          </w:p>
        </w:tc>
        <w:tc>
          <w:tcPr>
            <w:tcW w:w="3402" w:type="dxa"/>
            <w:gridSpan w:val="2"/>
          </w:tcPr>
          <w:p w:rsidR="000A1432" w:rsidRDefault="000A1432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  <w:p w:rsidR="000A1432" w:rsidRDefault="000A1432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  <w:p w:rsidR="000A1432" w:rsidRDefault="000A1432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  <w:p w:rsidR="000A1432" w:rsidRDefault="000A1432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</w:t>
            </w:r>
          </w:p>
        </w:tc>
        <w:tc>
          <w:tcPr>
            <w:tcW w:w="4252" w:type="dxa"/>
          </w:tcPr>
          <w:p w:rsidR="000A1432" w:rsidRDefault="000A1432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Manager, QC can access TR or WR based on USERACCESS assigned to them</w:t>
            </w:r>
            <w:r w:rsidR="00F20ECA">
              <w:t>.</w:t>
            </w:r>
          </w:p>
          <w:p w:rsidR="00F20ECA" w:rsidRDefault="00F20ECA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Agents – Only Exceptional Agents</w:t>
            </w:r>
          </w:p>
          <w:p w:rsidR="00F20ECA" w:rsidRDefault="00F20ECA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1432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A1432" w:rsidRPr="00054A2B" w:rsidRDefault="000A1432" w:rsidP="000A1432">
            <w:r w:rsidRPr="00054A2B">
              <w:t>USERACCESS</w:t>
            </w:r>
          </w:p>
        </w:tc>
        <w:tc>
          <w:tcPr>
            <w:tcW w:w="3402" w:type="dxa"/>
            <w:gridSpan w:val="2"/>
          </w:tcPr>
          <w:p w:rsidR="000A1432" w:rsidRDefault="000A1432" w:rsidP="000A1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WR/TR</w:t>
            </w:r>
          </w:p>
        </w:tc>
        <w:tc>
          <w:tcPr>
            <w:tcW w:w="4252" w:type="dxa"/>
          </w:tcPr>
          <w:p w:rsidR="000A1432" w:rsidRDefault="000A1432" w:rsidP="000A1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432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A1432" w:rsidRPr="00054A2B" w:rsidRDefault="000A1432" w:rsidP="000A1432">
            <w:r w:rsidRPr="00054A2B">
              <w:t>CREATED_BY</w:t>
            </w:r>
          </w:p>
        </w:tc>
        <w:tc>
          <w:tcPr>
            <w:tcW w:w="3402" w:type="dxa"/>
            <w:gridSpan w:val="2"/>
          </w:tcPr>
          <w:p w:rsidR="000A1432" w:rsidRDefault="000A1432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A1432" w:rsidRDefault="000A1432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1432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A1432" w:rsidRPr="00054A2B" w:rsidRDefault="000A1432" w:rsidP="000A1432">
            <w:r w:rsidRPr="00054A2B">
              <w:t>CREATED_DATE</w:t>
            </w:r>
          </w:p>
        </w:tc>
        <w:tc>
          <w:tcPr>
            <w:tcW w:w="3402" w:type="dxa"/>
            <w:gridSpan w:val="2"/>
          </w:tcPr>
          <w:p w:rsidR="000A1432" w:rsidRDefault="000A1432" w:rsidP="000A1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A1432" w:rsidRDefault="000A1432" w:rsidP="000A1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432" w:rsidTr="00A1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A1432" w:rsidRPr="00054A2B" w:rsidRDefault="000A1432" w:rsidP="000A1432">
            <w:r w:rsidRPr="00054A2B">
              <w:t>UPDATED_BY</w:t>
            </w:r>
          </w:p>
        </w:tc>
        <w:tc>
          <w:tcPr>
            <w:tcW w:w="3402" w:type="dxa"/>
            <w:gridSpan w:val="2"/>
          </w:tcPr>
          <w:p w:rsidR="000A1432" w:rsidRDefault="000A1432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A1432" w:rsidRDefault="000A1432" w:rsidP="000A1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1432" w:rsidTr="00A1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A1432" w:rsidRDefault="000A1432" w:rsidP="000A1432">
            <w:r w:rsidRPr="00054A2B">
              <w:t>UPDATED_DATE</w:t>
            </w:r>
          </w:p>
        </w:tc>
        <w:tc>
          <w:tcPr>
            <w:tcW w:w="3402" w:type="dxa"/>
            <w:gridSpan w:val="2"/>
          </w:tcPr>
          <w:p w:rsidR="000A1432" w:rsidRDefault="000A1432" w:rsidP="000A1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:rsidR="000A1432" w:rsidRDefault="000A1432" w:rsidP="000A1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1432" w:rsidRDefault="000A1432" w:rsidP="00245591"/>
    <w:p w:rsidR="0051220C" w:rsidRDefault="0051220C" w:rsidP="006C6115">
      <w:pPr>
        <w:pStyle w:val="Heading1"/>
      </w:pPr>
      <w:r>
        <w:t>Hard-Coded Columns</w:t>
      </w:r>
    </w:p>
    <w:p w:rsidR="00D6764D" w:rsidRPr="00DD0685" w:rsidRDefault="00D6764D" w:rsidP="00DD0685">
      <w:pPr>
        <w:rPr>
          <w:i/>
          <w:iCs/>
          <w:color w:val="595959" w:themeColor="text1" w:themeTint="A6"/>
          <w:sz w:val="40"/>
        </w:rPr>
      </w:pPr>
      <w:r w:rsidRPr="00DD0685">
        <w:rPr>
          <w:rStyle w:val="SubtleEmphasis"/>
          <w:sz w:val="40"/>
        </w:rPr>
        <w:t>Company</w:t>
      </w:r>
      <w:r w:rsidR="00DD0685">
        <w:rPr>
          <w:rStyle w:val="SubtleEmphasis"/>
          <w:sz w:val="40"/>
        </w:rPr>
        <w:t xml:space="preserve"> Table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775"/>
        <w:gridCol w:w="3118"/>
      </w:tblGrid>
      <w:tr w:rsidR="00D6764D" w:rsidTr="0072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D6764D" w:rsidRPr="00D6764D" w:rsidRDefault="00D6764D" w:rsidP="00D6764D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3118" w:type="dxa"/>
          </w:tcPr>
          <w:p w:rsidR="00D6764D" w:rsidRPr="00D6764D" w:rsidRDefault="00D6764D" w:rsidP="00D6764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D6764D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D6764D" w:rsidRDefault="00D6764D" w:rsidP="00D6764D">
            <w:pPr>
              <w:pStyle w:val="ListParagraph"/>
              <w:ind w:left="0"/>
            </w:pPr>
            <w:r w:rsidRPr="00D6764D">
              <w:t>MASTER_ID</w:t>
            </w:r>
          </w:p>
        </w:tc>
        <w:tc>
          <w:tcPr>
            <w:tcW w:w="3118" w:type="dxa"/>
          </w:tcPr>
          <w:p w:rsidR="00D6764D" w:rsidRPr="00D6764D" w:rsidRDefault="00D6764D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64D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D6764D" w:rsidRPr="00D6764D" w:rsidRDefault="00D6764D" w:rsidP="00D6764D">
            <w:pPr>
              <w:pStyle w:val="ListParagraph"/>
              <w:ind w:left="0"/>
            </w:pPr>
            <w:r w:rsidRPr="00D6764D">
              <w:t>COMPANY_ID</w:t>
            </w:r>
          </w:p>
        </w:tc>
        <w:tc>
          <w:tcPr>
            <w:tcW w:w="3118" w:type="dxa"/>
          </w:tcPr>
          <w:p w:rsidR="00D6764D" w:rsidRPr="00D6764D" w:rsidRDefault="00D6764D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64D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D6764D" w:rsidRPr="00D6764D" w:rsidRDefault="00D6764D" w:rsidP="00D6764D">
            <w:pPr>
              <w:pStyle w:val="ListParagraph"/>
              <w:ind w:left="0"/>
            </w:pPr>
            <w:r w:rsidRPr="00D6764D">
              <w:t>COMPANY_NAME</w:t>
            </w:r>
          </w:p>
        </w:tc>
        <w:tc>
          <w:tcPr>
            <w:tcW w:w="3118" w:type="dxa"/>
          </w:tcPr>
          <w:p w:rsidR="00D6764D" w:rsidRPr="00D6764D" w:rsidRDefault="00D6764D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company name in call script</w:t>
            </w:r>
          </w:p>
        </w:tc>
      </w:tr>
      <w:tr w:rsidR="00D6764D" w:rsidTr="00F03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D6764D" w:rsidRPr="00D6764D" w:rsidRDefault="00D6764D" w:rsidP="00D6764D">
            <w:pPr>
              <w:pStyle w:val="ListParagraph"/>
              <w:ind w:left="0"/>
            </w:pPr>
            <w:r w:rsidRPr="00D6764D">
              <w:t>ADDRESS_1</w:t>
            </w:r>
          </w:p>
        </w:tc>
        <w:tc>
          <w:tcPr>
            <w:tcW w:w="3118" w:type="dxa"/>
            <w:vMerge w:val="restart"/>
            <w:vAlign w:val="center"/>
          </w:tcPr>
          <w:p w:rsidR="00D6764D" w:rsidRDefault="00D6764D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get info in call script</w:t>
            </w:r>
          </w:p>
        </w:tc>
      </w:tr>
      <w:tr w:rsidR="00D6764D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D6764D" w:rsidRPr="00D6764D" w:rsidRDefault="00D6764D" w:rsidP="00D6764D">
            <w:pPr>
              <w:pStyle w:val="ListParagraph"/>
              <w:ind w:left="0"/>
            </w:pPr>
            <w:r w:rsidRPr="00D6764D">
              <w:t>ADDRESS_2</w:t>
            </w:r>
          </w:p>
        </w:tc>
        <w:tc>
          <w:tcPr>
            <w:tcW w:w="3118" w:type="dxa"/>
            <w:vMerge/>
          </w:tcPr>
          <w:p w:rsidR="00D6764D" w:rsidRDefault="00D6764D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64D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D6764D" w:rsidRPr="00D6764D" w:rsidRDefault="00D6764D" w:rsidP="00D6764D">
            <w:pPr>
              <w:pStyle w:val="ListParagraph"/>
              <w:ind w:left="0"/>
            </w:pPr>
            <w:r w:rsidRPr="00D6764D">
              <w:t>ADDRESS_</w:t>
            </w:r>
            <w:r>
              <w:t>3</w:t>
            </w:r>
          </w:p>
        </w:tc>
        <w:tc>
          <w:tcPr>
            <w:tcW w:w="3118" w:type="dxa"/>
            <w:vMerge/>
          </w:tcPr>
          <w:p w:rsidR="00D6764D" w:rsidRDefault="00D6764D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64D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D6764D" w:rsidRPr="00D6764D" w:rsidRDefault="00D6764D" w:rsidP="00D6764D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3118" w:type="dxa"/>
            <w:vMerge/>
          </w:tcPr>
          <w:p w:rsidR="00D6764D" w:rsidRDefault="00D6764D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64D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D6764D" w:rsidRDefault="00D6764D" w:rsidP="00D6764D">
            <w:pPr>
              <w:pStyle w:val="ListParagraph"/>
              <w:ind w:left="0"/>
            </w:pPr>
            <w:r w:rsidRPr="00D6764D">
              <w:t>COUNTRY</w:t>
            </w:r>
          </w:p>
        </w:tc>
        <w:tc>
          <w:tcPr>
            <w:tcW w:w="3118" w:type="dxa"/>
          </w:tcPr>
          <w:p w:rsidR="00D6764D" w:rsidRDefault="00D6764D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Places.</w:t>
            </w:r>
            <w:r w:rsidR="00621DD5">
              <w:t xml:space="preserve"> To</w:t>
            </w:r>
            <w:r>
              <w:t xml:space="preserve"> </w:t>
            </w:r>
            <w:r w:rsidR="00621DD5">
              <w:t>g</w:t>
            </w:r>
            <w:r>
              <w:t>et time zone, Dial code.</w:t>
            </w:r>
          </w:p>
          <w:p w:rsidR="00D6764D" w:rsidRDefault="00D6764D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is must in loading records and Country Name must match in Country Table</w:t>
            </w:r>
          </w:p>
        </w:tc>
      </w:tr>
      <w:tr w:rsidR="00E25BC3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25BC3" w:rsidRPr="00D6764D" w:rsidRDefault="00E25BC3" w:rsidP="00D6764D">
            <w:pPr>
              <w:pStyle w:val="ListParagraph"/>
              <w:ind w:left="0"/>
            </w:pPr>
            <w:r w:rsidRPr="00E25BC3">
              <w:t>SWITCHBOARD</w:t>
            </w:r>
          </w:p>
        </w:tc>
        <w:tc>
          <w:tcPr>
            <w:tcW w:w="3118" w:type="dxa"/>
          </w:tcPr>
          <w:p w:rsidR="00E25BC3" w:rsidRDefault="00E25BC3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get </w:t>
            </w:r>
            <w:r w:rsidR="002C30D1">
              <w:t>Telephone number on call script screen and on main screen ribbon</w:t>
            </w:r>
          </w:p>
        </w:tc>
      </w:tr>
      <w:tr w:rsidR="002C30D1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2C30D1" w:rsidRPr="00E25BC3" w:rsidRDefault="002C30D1" w:rsidP="00D6764D">
            <w:pPr>
              <w:pStyle w:val="ListParagraph"/>
              <w:ind w:left="0"/>
            </w:pPr>
            <w:r w:rsidRPr="002C30D1">
              <w:t>WEB</w:t>
            </w:r>
          </w:p>
        </w:tc>
        <w:tc>
          <w:tcPr>
            <w:tcW w:w="3118" w:type="dxa"/>
            <w:vMerge w:val="restart"/>
          </w:tcPr>
          <w:p w:rsidR="002C30D1" w:rsidRDefault="002C30D1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get website domain for email suggestion formation</w:t>
            </w:r>
          </w:p>
        </w:tc>
      </w:tr>
      <w:tr w:rsidR="002C30D1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2C30D1" w:rsidRPr="002C30D1" w:rsidRDefault="002C30D1" w:rsidP="00D6764D">
            <w:pPr>
              <w:pStyle w:val="ListParagraph"/>
              <w:ind w:left="0"/>
            </w:pPr>
            <w:r w:rsidRPr="002C30D1">
              <w:t>GENERAL_EMAIL</w:t>
            </w:r>
          </w:p>
        </w:tc>
        <w:tc>
          <w:tcPr>
            <w:tcW w:w="3118" w:type="dxa"/>
            <w:vMerge/>
          </w:tcPr>
          <w:p w:rsidR="002C30D1" w:rsidRDefault="002C30D1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D0C" w:rsidTr="0039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TR_PRIMARY_DISPOSAL</w:t>
            </w:r>
          </w:p>
        </w:tc>
        <w:tc>
          <w:tcPr>
            <w:tcW w:w="3118" w:type="dxa"/>
            <w:vMerge w:val="restart"/>
            <w:vAlign w:val="center"/>
          </w:tcPr>
          <w:p w:rsidR="00E14D0C" w:rsidRDefault="00E14D0C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Fields</w:t>
            </w:r>
          </w:p>
        </w:tc>
      </w:tr>
      <w:tr w:rsidR="00E14D0C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TR_SECONDARY_DISPOSAL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D0C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TR_AGENTNAME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D0C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lastRenderedPageBreak/>
              <w:t>TR_DATECALLED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D0C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TR_TIMESCALLED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D0C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TR_COMMENTS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D0C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TR_AGENTNOTES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D0C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TR_PREVIOUS_PRIMARY_DISPOSAL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D0C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TR_PREVIOUS_SECONDARY_DISPOSAL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D0C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TR_PREVIOUS_AGENTNAME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D0C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TR_PREVIOUS_DATECALLED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D0C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WR_PRIMARY_DISPOSAL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D0C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WR_SECONDARY_DISPOSAL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D0C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WR_AGENTNAME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D0C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WR_DATE_OF_PROCESS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D0C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WR_COMMENTS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D0C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WR_AGENTNOTES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D0C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WR_PREVIOUS_PRIMARY_DISPOSAL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D0C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WR_PREVIOUS_SECONDARY_DISPOSAL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D0C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WR_PREVIOUS_AGENTNAME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D0C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14D0C" w:rsidRPr="002C30D1" w:rsidRDefault="00E14D0C" w:rsidP="00D6764D">
            <w:pPr>
              <w:pStyle w:val="ListParagraph"/>
              <w:ind w:left="0"/>
            </w:pPr>
            <w:r w:rsidRPr="002C30D1">
              <w:t>WR_PREVIOUS_DATE_OF_PROCESS</w:t>
            </w:r>
          </w:p>
        </w:tc>
        <w:tc>
          <w:tcPr>
            <w:tcW w:w="3118" w:type="dxa"/>
            <w:vMerge/>
          </w:tcPr>
          <w:p w:rsidR="00E14D0C" w:rsidRDefault="00E14D0C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0D1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2C30D1" w:rsidRPr="002C30D1" w:rsidRDefault="002C30D1" w:rsidP="00D6764D">
            <w:pPr>
              <w:pStyle w:val="ListParagraph"/>
              <w:ind w:left="0"/>
            </w:pPr>
            <w:r w:rsidRPr="002C30D1">
              <w:t>FLAG</w:t>
            </w:r>
          </w:p>
        </w:tc>
        <w:tc>
          <w:tcPr>
            <w:tcW w:w="3118" w:type="dxa"/>
          </w:tcPr>
          <w:p w:rsidR="002C30D1" w:rsidRDefault="002C30D1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Places. Specify TR or WR.</w:t>
            </w:r>
          </w:p>
        </w:tc>
      </w:tr>
      <w:tr w:rsidR="002C30D1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2C30D1" w:rsidRPr="002C30D1" w:rsidRDefault="002C30D1" w:rsidP="00D6764D">
            <w:pPr>
              <w:pStyle w:val="ListParagraph"/>
              <w:ind w:left="0"/>
            </w:pPr>
            <w:r w:rsidRPr="002C30D1">
              <w:t>NEW_OR_EXISTING</w:t>
            </w:r>
          </w:p>
        </w:tc>
        <w:tc>
          <w:tcPr>
            <w:tcW w:w="3118" w:type="dxa"/>
          </w:tcPr>
          <w:p w:rsidR="002C30D1" w:rsidRDefault="002C30D1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creating New company</w:t>
            </w:r>
          </w:p>
        </w:tc>
      </w:tr>
      <w:tr w:rsidR="00195300" w:rsidTr="0039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195300" w:rsidRPr="002C30D1" w:rsidRDefault="00195300" w:rsidP="00D6764D">
            <w:pPr>
              <w:pStyle w:val="ListParagraph"/>
              <w:ind w:left="0"/>
            </w:pPr>
            <w:r w:rsidRPr="002C30D1">
              <w:t>CREATED_BY</w:t>
            </w:r>
          </w:p>
        </w:tc>
        <w:tc>
          <w:tcPr>
            <w:tcW w:w="3118" w:type="dxa"/>
            <w:vMerge w:val="restart"/>
            <w:vAlign w:val="center"/>
          </w:tcPr>
          <w:p w:rsidR="00195300" w:rsidRDefault="00195300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Fields</w:t>
            </w:r>
          </w:p>
        </w:tc>
      </w:tr>
      <w:tr w:rsidR="00195300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195300" w:rsidRPr="002C30D1" w:rsidRDefault="00195300" w:rsidP="00D6764D">
            <w:pPr>
              <w:pStyle w:val="ListParagraph"/>
              <w:ind w:left="0"/>
            </w:pPr>
            <w:r w:rsidRPr="002C30D1">
              <w:t>CREATED_DATE</w:t>
            </w:r>
          </w:p>
        </w:tc>
        <w:tc>
          <w:tcPr>
            <w:tcW w:w="3118" w:type="dxa"/>
            <w:vMerge/>
          </w:tcPr>
          <w:p w:rsidR="00195300" w:rsidRDefault="00195300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5300" w:rsidTr="0072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195300" w:rsidRPr="002C30D1" w:rsidRDefault="00195300" w:rsidP="00D6764D">
            <w:pPr>
              <w:pStyle w:val="ListParagraph"/>
              <w:ind w:left="0"/>
            </w:pPr>
            <w:r w:rsidRPr="002C30D1">
              <w:t>UPDATED_BY</w:t>
            </w:r>
          </w:p>
        </w:tc>
        <w:tc>
          <w:tcPr>
            <w:tcW w:w="3118" w:type="dxa"/>
            <w:vMerge/>
          </w:tcPr>
          <w:p w:rsidR="00195300" w:rsidRDefault="00195300" w:rsidP="00D676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300" w:rsidTr="00727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195300" w:rsidRPr="002C30D1" w:rsidRDefault="00195300" w:rsidP="00D6764D">
            <w:pPr>
              <w:pStyle w:val="ListParagraph"/>
              <w:ind w:left="0"/>
            </w:pPr>
            <w:r w:rsidRPr="002C30D1">
              <w:t>UPDATED_DATE</w:t>
            </w:r>
          </w:p>
        </w:tc>
        <w:tc>
          <w:tcPr>
            <w:tcW w:w="3118" w:type="dxa"/>
            <w:vMerge/>
          </w:tcPr>
          <w:p w:rsidR="00195300" w:rsidRDefault="00195300" w:rsidP="00D676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764D" w:rsidRDefault="00E25BC3" w:rsidP="00DD0685">
      <w:pPr>
        <w:pStyle w:val="ListParagraph"/>
        <w:ind w:left="1416"/>
      </w:pPr>
      <w:r>
        <w:tab/>
      </w:r>
    </w:p>
    <w:p w:rsidR="00DD0685" w:rsidRPr="00DD0685" w:rsidRDefault="00DD0685" w:rsidP="00DD0685">
      <w:pPr>
        <w:rPr>
          <w:i/>
          <w:iCs/>
          <w:color w:val="595959" w:themeColor="text1" w:themeTint="A6"/>
          <w:sz w:val="40"/>
        </w:rPr>
      </w:pPr>
      <w:r w:rsidRPr="00DD0685">
        <w:rPr>
          <w:rStyle w:val="SubtleEmphasis"/>
          <w:sz w:val="40"/>
        </w:rPr>
        <w:t>C</w:t>
      </w:r>
      <w:r>
        <w:rPr>
          <w:rStyle w:val="SubtleEmphasis"/>
          <w:sz w:val="40"/>
        </w:rPr>
        <w:t>ontact Table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726"/>
        <w:gridCol w:w="3118"/>
      </w:tblGrid>
      <w:tr w:rsidR="00DD0685" w:rsidTr="00322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DD0685" w:rsidRPr="00D6764D" w:rsidRDefault="00DD0685" w:rsidP="00A14B6C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3118" w:type="dxa"/>
          </w:tcPr>
          <w:p w:rsidR="00DD0685" w:rsidRPr="00D6764D" w:rsidRDefault="00DD0685" w:rsidP="00A14B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DD0685" w:rsidTr="0032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DD0685" w:rsidRDefault="00D71B07" w:rsidP="00A14B6C">
            <w:pPr>
              <w:pStyle w:val="ListParagraph"/>
              <w:ind w:left="0"/>
            </w:pPr>
            <w:r w:rsidRPr="00D71B07">
              <w:t>CONTACT_ID_P</w:t>
            </w:r>
          </w:p>
        </w:tc>
        <w:tc>
          <w:tcPr>
            <w:tcW w:w="3118" w:type="dxa"/>
          </w:tcPr>
          <w:p w:rsidR="00DD0685" w:rsidRPr="00D6764D" w:rsidRDefault="00DD0685" w:rsidP="00A14B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0685" w:rsidTr="00322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DD0685" w:rsidRPr="00D6764D" w:rsidRDefault="00D71B07" w:rsidP="00A14B6C">
            <w:pPr>
              <w:pStyle w:val="ListParagraph"/>
              <w:ind w:left="0"/>
            </w:pPr>
            <w:r w:rsidRPr="00D71B07">
              <w:t>MASTER_ID</w:t>
            </w:r>
          </w:p>
        </w:tc>
        <w:tc>
          <w:tcPr>
            <w:tcW w:w="3118" w:type="dxa"/>
          </w:tcPr>
          <w:p w:rsidR="00DD0685" w:rsidRPr="00D6764D" w:rsidRDefault="00DD0685" w:rsidP="00A14B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685" w:rsidTr="0032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DD0685" w:rsidRPr="00D6764D" w:rsidRDefault="00D71B07" w:rsidP="00A14B6C">
            <w:pPr>
              <w:pStyle w:val="ListParagraph"/>
              <w:ind w:left="0"/>
            </w:pPr>
            <w:r w:rsidRPr="00D71B07">
              <w:t>TR_CONTACT_STATUS</w:t>
            </w:r>
          </w:p>
        </w:tc>
        <w:tc>
          <w:tcPr>
            <w:tcW w:w="3118" w:type="dxa"/>
          </w:tcPr>
          <w:p w:rsidR="00DD0685" w:rsidRPr="00D6764D" w:rsidRDefault="00D71B07" w:rsidP="00A14B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Places</w:t>
            </w:r>
          </w:p>
        </w:tc>
      </w:tr>
      <w:tr w:rsidR="00D71B07" w:rsidTr="00322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D71B07" w:rsidRPr="00D71B07" w:rsidRDefault="00D71B07" w:rsidP="00A14B6C">
            <w:pPr>
              <w:pStyle w:val="ListParagraph"/>
              <w:ind w:left="0"/>
            </w:pPr>
            <w:r w:rsidRPr="00D71B07">
              <w:t>WR_CONTACT_STATUS</w:t>
            </w:r>
          </w:p>
        </w:tc>
        <w:tc>
          <w:tcPr>
            <w:tcW w:w="3118" w:type="dxa"/>
          </w:tcPr>
          <w:p w:rsidR="00D71B07" w:rsidRDefault="00D71B07" w:rsidP="00A14B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1E6" w:rsidTr="0032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3221E6" w:rsidRPr="00D71B07" w:rsidRDefault="003221E6" w:rsidP="00A14B6C">
            <w:pPr>
              <w:pStyle w:val="ListParagraph"/>
              <w:ind w:left="0"/>
            </w:pPr>
            <w:r w:rsidRPr="00A14B6C">
              <w:t>FIRST_NAME</w:t>
            </w:r>
          </w:p>
        </w:tc>
        <w:tc>
          <w:tcPr>
            <w:tcW w:w="3118" w:type="dxa"/>
            <w:vMerge w:val="restart"/>
          </w:tcPr>
          <w:p w:rsidR="003221E6" w:rsidRDefault="003221E6" w:rsidP="00A14B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names for email suggestions, Remove empty row(only if </w:t>
            </w:r>
            <w:r w:rsidRPr="00A14B6C">
              <w:t>FIRST_NAME</w:t>
            </w:r>
            <w:r>
              <w:t xml:space="preserve">, </w:t>
            </w:r>
            <w:r w:rsidRPr="00A14B6C">
              <w:t>LAST_NAME</w:t>
            </w:r>
            <w:r>
              <w:t xml:space="preserve">, </w:t>
            </w:r>
            <w:r w:rsidRPr="00A14B6C">
              <w:t>JOB_TITLE</w:t>
            </w:r>
            <w:r>
              <w:t xml:space="preserve">, </w:t>
            </w:r>
            <w:r w:rsidRPr="00A14B6C">
              <w:t>CONTACT_EMAIL</w:t>
            </w:r>
            <w:r>
              <w:t xml:space="preserve">, </w:t>
            </w:r>
            <w:r w:rsidRPr="00A14B6C">
              <w:t>CONTACT_STATUS</w:t>
            </w:r>
            <w:r>
              <w:t xml:space="preserve">  are empty), Duplicate check within Contacts, Warning message if First and Last Names doesn’t match email, To display in Call script</w:t>
            </w:r>
          </w:p>
        </w:tc>
      </w:tr>
      <w:tr w:rsidR="003221E6" w:rsidTr="00322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3221E6" w:rsidRPr="00A14B6C" w:rsidRDefault="003221E6" w:rsidP="00A14B6C">
            <w:pPr>
              <w:pStyle w:val="ListParagraph"/>
              <w:ind w:left="0"/>
            </w:pPr>
            <w:r w:rsidRPr="00A14B6C">
              <w:t>LAST_NAME</w:t>
            </w:r>
          </w:p>
        </w:tc>
        <w:tc>
          <w:tcPr>
            <w:tcW w:w="3118" w:type="dxa"/>
            <w:vMerge/>
          </w:tcPr>
          <w:p w:rsidR="003221E6" w:rsidRDefault="003221E6" w:rsidP="00A14B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B6C" w:rsidTr="0032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A14B6C" w:rsidRPr="00A14B6C" w:rsidRDefault="00A14B6C" w:rsidP="00A14B6C">
            <w:pPr>
              <w:pStyle w:val="ListParagraph"/>
              <w:ind w:left="0"/>
            </w:pPr>
            <w:r w:rsidRPr="00A14B6C">
              <w:lastRenderedPageBreak/>
              <w:t>JOB_TITLE</w:t>
            </w:r>
          </w:p>
        </w:tc>
        <w:tc>
          <w:tcPr>
            <w:tcW w:w="3118" w:type="dxa"/>
          </w:tcPr>
          <w:p w:rsidR="00A14B6C" w:rsidRDefault="00A14B6C" w:rsidP="00A14B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empty records like name field and Call script</w:t>
            </w:r>
          </w:p>
        </w:tc>
      </w:tr>
      <w:tr w:rsidR="00A14B6C" w:rsidTr="00322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A14B6C" w:rsidRPr="00A14B6C" w:rsidRDefault="00A14B6C" w:rsidP="00A14B6C">
            <w:pPr>
              <w:pStyle w:val="ListParagraph"/>
              <w:ind w:left="0"/>
            </w:pPr>
            <w:r w:rsidRPr="00A14B6C">
              <w:t>CONTACT_EMAIL</w:t>
            </w:r>
          </w:p>
        </w:tc>
        <w:tc>
          <w:tcPr>
            <w:tcW w:w="3118" w:type="dxa"/>
          </w:tcPr>
          <w:p w:rsidR="00A14B6C" w:rsidRDefault="00A14B6C" w:rsidP="00A14B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empty records, To get email domain from existing contact, Bulk email format update, Name and domain match warning, Call script</w:t>
            </w:r>
          </w:p>
        </w:tc>
      </w:tr>
      <w:tr w:rsidR="00A241AF" w:rsidTr="0032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A241AF" w:rsidRPr="00A14B6C" w:rsidRDefault="00A241AF" w:rsidP="00A14B6C">
            <w:pPr>
              <w:pStyle w:val="ListParagraph"/>
              <w:ind w:left="0"/>
            </w:pPr>
            <w:r w:rsidRPr="00A241AF">
              <w:t>CONTACT_TELEPHONE</w:t>
            </w:r>
          </w:p>
        </w:tc>
        <w:tc>
          <w:tcPr>
            <w:tcW w:w="3118" w:type="dxa"/>
          </w:tcPr>
          <w:p w:rsidR="00A241AF" w:rsidRDefault="00A241AF" w:rsidP="00A14B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existence of switchboard number in contacts</w:t>
            </w:r>
          </w:p>
        </w:tc>
      </w:tr>
      <w:tr w:rsidR="00394480" w:rsidTr="00322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394480" w:rsidRPr="00A14B6C" w:rsidRDefault="00394480" w:rsidP="00A14B6C">
            <w:pPr>
              <w:pStyle w:val="ListParagraph"/>
              <w:ind w:left="0"/>
            </w:pPr>
            <w:r w:rsidRPr="00A14B6C">
              <w:t>TR_UPDATED_DATE</w:t>
            </w:r>
          </w:p>
        </w:tc>
        <w:tc>
          <w:tcPr>
            <w:tcW w:w="3118" w:type="dxa"/>
            <w:vMerge w:val="restart"/>
          </w:tcPr>
          <w:p w:rsidR="00394480" w:rsidRDefault="00394480" w:rsidP="003944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Contact, Modify existing record, Calculate today’s count on Processed List</w:t>
            </w:r>
          </w:p>
        </w:tc>
      </w:tr>
      <w:tr w:rsidR="00394480" w:rsidTr="0032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394480" w:rsidRPr="00A14B6C" w:rsidRDefault="00394480" w:rsidP="00A14B6C">
            <w:pPr>
              <w:pStyle w:val="ListParagraph"/>
              <w:ind w:left="0"/>
            </w:pPr>
            <w:r w:rsidRPr="00394480">
              <w:t>WR_UPDATED_DATE</w:t>
            </w:r>
          </w:p>
        </w:tc>
        <w:tc>
          <w:tcPr>
            <w:tcW w:w="3118" w:type="dxa"/>
            <w:vMerge/>
          </w:tcPr>
          <w:p w:rsidR="00394480" w:rsidRDefault="00394480" w:rsidP="00A14B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480" w:rsidTr="00322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394480" w:rsidRPr="00394480" w:rsidRDefault="00394480" w:rsidP="00A14B6C">
            <w:pPr>
              <w:pStyle w:val="ListParagraph"/>
              <w:ind w:left="0"/>
            </w:pPr>
            <w:r w:rsidRPr="00394480">
              <w:t>TR_AGENT_NAME</w:t>
            </w:r>
          </w:p>
        </w:tc>
        <w:tc>
          <w:tcPr>
            <w:tcW w:w="3118" w:type="dxa"/>
            <w:vMerge w:val="restart"/>
          </w:tcPr>
          <w:p w:rsidR="00394480" w:rsidRDefault="00394480" w:rsidP="00A14B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Places</w:t>
            </w:r>
          </w:p>
        </w:tc>
      </w:tr>
      <w:tr w:rsidR="00394480" w:rsidTr="0032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394480" w:rsidRPr="00394480" w:rsidRDefault="00394480" w:rsidP="00A14B6C">
            <w:pPr>
              <w:pStyle w:val="ListParagraph"/>
              <w:ind w:left="0"/>
            </w:pPr>
            <w:r w:rsidRPr="00394480">
              <w:t>WR_AGENT_NAME</w:t>
            </w:r>
          </w:p>
        </w:tc>
        <w:tc>
          <w:tcPr>
            <w:tcW w:w="3118" w:type="dxa"/>
            <w:vMerge/>
          </w:tcPr>
          <w:p w:rsidR="00394480" w:rsidRDefault="00394480" w:rsidP="00A14B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480" w:rsidTr="00322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394480" w:rsidRPr="00394480" w:rsidRDefault="00394480" w:rsidP="00A14B6C">
            <w:pPr>
              <w:pStyle w:val="ListParagraph"/>
              <w:ind w:left="0"/>
            </w:pPr>
            <w:r w:rsidRPr="00394480">
              <w:t>CREATED_BY</w:t>
            </w:r>
          </w:p>
        </w:tc>
        <w:tc>
          <w:tcPr>
            <w:tcW w:w="3118" w:type="dxa"/>
            <w:vMerge w:val="restart"/>
            <w:vAlign w:val="center"/>
          </w:tcPr>
          <w:p w:rsidR="00394480" w:rsidRDefault="00394480" w:rsidP="00A14B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Fields</w:t>
            </w:r>
          </w:p>
        </w:tc>
      </w:tr>
      <w:tr w:rsidR="00394480" w:rsidTr="0032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394480" w:rsidRPr="00394480" w:rsidRDefault="00394480" w:rsidP="00A14B6C">
            <w:pPr>
              <w:pStyle w:val="ListParagraph"/>
              <w:ind w:left="0"/>
            </w:pPr>
            <w:r w:rsidRPr="00394480">
              <w:t>CREATED_DATE</w:t>
            </w:r>
          </w:p>
        </w:tc>
        <w:tc>
          <w:tcPr>
            <w:tcW w:w="3118" w:type="dxa"/>
            <w:vMerge/>
            <w:vAlign w:val="center"/>
          </w:tcPr>
          <w:p w:rsidR="00394480" w:rsidRDefault="00394480" w:rsidP="00A14B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480" w:rsidTr="00322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394480" w:rsidRPr="00394480" w:rsidRDefault="00394480" w:rsidP="00A14B6C">
            <w:pPr>
              <w:pStyle w:val="ListParagraph"/>
              <w:ind w:left="0"/>
            </w:pPr>
            <w:r w:rsidRPr="00394480">
              <w:t>UPDATED_BY</w:t>
            </w:r>
          </w:p>
        </w:tc>
        <w:tc>
          <w:tcPr>
            <w:tcW w:w="3118" w:type="dxa"/>
            <w:vMerge/>
            <w:vAlign w:val="center"/>
          </w:tcPr>
          <w:p w:rsidR="00394480" w:rsidRDefault="00394480" w:rsidP="00A14B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480" w:rsidTr="00322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394480" w:rsidRPr="00394480" w:rsidRDefault="00394480" w:rsidP="00A14B6C">
            <w:pPr>
              <w:pStyle w:val="ListParagraph"/>
              <w:ind w:left="0"/>
            </w:pPr>
            <w:r w:rsidRPr="00394480">
              <w:t>UPDATED_DATE</w:t>
            </w:r>
          </w:p>
        </w:tc>
        <w:tc>
          <w:tcPr>
            <w:tcW w:w="3118" w:type="dxa"/>
            <w:vMerge/>
            <w:vAlign w:val="center"/>
          </w:tcPr>
          <w:p w:rsidR="00394480" w:rsidRDefault="00394480" w:rsidP="00A14B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2D61" w:rsidRDefault="008D2D61" w:rsidP="008D2D61"/>
    <w:p w:rsidR="00CA0B7A" w:rsidRDefault="00CA0B7A" w:rsidP="008F3747"/>
    <w:p w:rsidR="003E7DCE" w:rsidRDefault="003E7DCE" w:rsidP="003E7DCE">
      <w:pPr>
        <w:pStyle w:val="Heading1"/>
      </w:pPr>
      <w:r>
        <w:t>Short-Cuts</w:t>
      </w:r>
    </w:p>
    <w:p w:rsidR="00D6764D" w:rsidRDefault="00D6764D" w:rsidP="00245591"/>
    <w:p w:rsidR="003E7DCE" w:rsidRPr="00305DF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  <w:sz w:val="28"/>
        </w:rPr>
      </w:pPr>
      <w:r w:rsidRPr="00305DFE">
        <w:rPr>
          <w:rStyle w:val="SubtleEmphasis"/>
          <w:sz w:val="28"/>
        </w:rPr>
        <w:t>Process Screen: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Contact Update Screen: Ctrl + U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Add New Company: Ctrl + N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Processed List Screen: Ctrl + P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Reload: F5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Filter: Ctrl + Shift + L (Toggle)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Clear: Ctrl + Shift + L (Toggle)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Enter ID: Ctrl + I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Open Selected Company: Enter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:rsidR="003E7DCE" w:rsidRPr="00305DF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  <w:sz w:val="28"/>
        </w:rPr>
      </w:pPr>
      <w:r w:rsidRPr="00305DFE">
        <w:rPr>
          <w:rStyle w:val="SubtleEmphasis"/>
          <w:sz w:val="28"/>
        </w:rPr>
        <w:t>Contact Update: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Navigate Tabs: Ctrl + </w:t>
      </w:r>
      <w:r w:rsidR="00F10EE5">
        <w:rPr>
          <w:rStyle w:val="SubtleEmphasis"/>
        </w:rPr>
        <w:t>Left</w:t>
      </w:r>
      <w:r w:rsidRPr="003E7DCE">
        <w:rPr>
          <w:rStyle w:val="SubtleEmphasis"/>
        </w:rPr>
        <w:t xml:space="preserve"> | Ctrl + </w:t>
      </w:r>
      <w:r w:rsidR="00F10EE5">
        <w:rPr>
          <w:rStyle w:val="SubtleEmphasis"/>
        </w:rPr>
        <w:t>Right</w:t>
      </w: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Switch between Panels: F6</w:t>
      </w:r>
    </w:p>
    <w:p w:rsidR="009E533D" w:rsidRPr="003E7DCE" w:rsidRDefault="009E533D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Switch between Panels</w:t>
      </w:r>
      <w:r>
        <w:rPr>
          <w:rStyle w:val="SubtleEmphasis"/>
        </w:rPr>
        <w:t xml:space="preserve"> Revers</w:t>
      </w:r>
      <w:r w:rsidRPr="003E7DCE">
        <w:rPr>
          <w:rStyle w:val="SubtleEmphasis"/>
        </w:rPr>
        <w:t>:</w:t>
      </w:r>
      <w:r>
        <w:rPr>
          <w:rStyle w:val="SubtleEmphasis"/>
        </w:rPr>
        <w:t xml:space="preserve"> Shift + F6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Open Custom Combo List: F2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Open Agent Notes: Ctrl + Shift + N (Toggle)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Add New Contact: Alt + A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lastRenderedPageBreak/>
        <w:t xml:space="preserve">  Expand Grid: Ctrl + E (Toggle)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Save: Ctrl + S</w:t>
      </w:r>
    </w:p>
    <w:p w:rsidR="003E7DCE" w:rsidRPr="003E7DCE" w:rsidRDefault="003E7DCE" w:rsidP="003E7DC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E7DCE">
        <w:rPr>
          <w:rStyle w:val="SubtleEmphasis"/>
        </w:rPr>
        <w:t xml:space="preserve">  Close: Ctrl + Q</w:t>
      </w: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GB"/>
        </w:rPr>
      </w:pPr>
    </w:p>
    <w:p w:rsidR="003E7DCE" w:rsidRDefault="003E7DCE" w:rsidP="00245591"/>
    <w:p w:rsidR="004706C8" w:rsidRDefault="004706C8" w:rsidP="00245591"/>
    <w:p w:rsidR="004706C8" w:rsidRPr="00D20218" w:rsidRDefault="004706C8" w:rsidP="00245591">
      <w:bookmarkStart w:id="0" w:name="_GoBack"/>
      <w:bookmarkEnd w:id="0"/>
    </w:p>
    <w:sectPr w:rsidR="004706C8" w:rsidRPr="00D20218" w:rsidSect="00BE641E">
      <w:footerReference w:type="default" r:id="rId9"/>
      <w:pgSz w:w="15840" w:h="12240" w:orient="landscape" w:code="1"/>
      <w:pgMar w:top="284" w:right="567" w:bottom="191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C9A" w:rsidRDefault="007F1C9A" w:rsidP="00E75012">
      <w:pPr>
        <w:spacing w:after="0" w:line="240" w:lineRule="auto"/>
      </w:pPr>
      <w:r>
        <w:separator/>
      </w:r>
    </w:p>
  </w:endnote>
  <w:endnote w:type="continuationSeparator" w:id="0">
    <w:p w:rsidR="007F1C9A" w:rsidRDefault="007F1C9A" w:rsidP="00E7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3DB" w:rsidRPr="00CC6409" w:rsidRDefault="00DB63DB">
    <w:pPr>
      <w:pStyle w:val="Footer"/>
      <w:rPr>
        <w:sz w:val="18"/>
      </w:rPr>
    </w:pPr>
    <w:r>
      <w:rPr>
        <w:noProof/>
        <w:color w:val="90C226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73505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" filled="f" strokecolor="white [3212]" strokeweight="1.25pt">
              <v:stroke endcap="round"/>
              <w10:wrap anchorx="page" anchory="page"/>
            </v:rect>
          </w:pict>
        </mc:Fallback>
      </mc:AlternateContent>
    </w:r>
    <w:r>
      <w:rPr>
        <w:color w:val="90C226" w:themeColor="accent1"/>
      </w:rPr>
      <w:t xml:space="preserve">  </w:t>
    </w:r>
    <w:r w:rsidRPr="00E75012">
      <w:rPr>
        <w:rFonts w:asciiTheme="majorHAnsi" w:eastAsiaTheme="majorEastAsia" w:hAnsiTheme="majorHAnsi" w:cstheme="majorBidi"/>
        <w:noProof/>
        <w:color w:val="90C226" w:themeColor="accent1"/>
        <w:lang w:val="en-GB" w:eastAsia="en-GB"/>
      </w:rPr>
      <w:drawing>
        <wp:inline distT="0" distB="0" distL="0" distR="0">
          <wp:extent cx="161925" cy="161925"/>
          <wp:effectExtent l="0" t="0" r="9525" b="9525"/>
          <wp:docPr id="2" name="Picture 2" descr="D:\SVN\Campaign Manager\ICO\Businessman-icon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SVN\Campaign Manager\ICO\Businessman-icon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75012">
      <w:rPr>
        <w:rFonts w:asciiTheme="majorHAnsi" w:eastAsiaTheme="majorEastAsia" w:hAnsiTheme="majorHAnsi" w:cstheme="majorBidi"/>
        <w:color w:val="90C226" w:themeColor="accent1"/>
      </w:rPr>
      <w:t xml:space="preserve"> </w:t>
    </w:r>
    <w:r w:rsidRPr="00CC6409">
      <w:rPr>
        <w:rFonts w:asciiTheme="majorHAnsi" w:eastAsiaTheme="majorEastAsia" w:hAnsiTheme="majorHAnsi" w:cstheme="majorBidi"/>
        <w:color w:val="90C226" w:themeColor="accent1"/>
        <w:sz w:val="18"/>
      </w:rPr>
      <w:t>Campaign Manager v1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C9A" w:rsidRDefault="007F1C9A" w:rsidP="00E75012">
      <w:pPr>
        <w:spacing w:after="0" w:line="240" w:lineRule="auto"/>
      </w:pPr>
      <w:r>
        <w:separator/>
      </w:r>
    </w:p>
  </w:footnote>
  <w:footnote w:type="continuationSeparator" w:id="0">
    <w:p w:rsidR="007F1C9A" w:rsidRDefault="007F1C9A" w:rsidP="00E75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D49"/>
    <w:multiLevelType w:val="hybridMultilevel"/>
    <w:tmpl w:val="61461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45B9"/>
    <w:multiLevelType w:val="hybridMultilevel"/>
    <w:tmpl w:val="654A3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86FDB"/>
    <w:multiLevelType w:val="hybridMultilevel"/>
    <w:tmpl w:val="7F347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62FB0"/>
    <w:multiLevelType w:val="hybridMultilevel"/>
    <w:tmpl w:val="04D26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03D98"/>
    <w:multiLevelType w:val="hybridMultilevel"/>
    <w:tmpl w:val="425E9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A1092"/>
    <w:multiLevelType w:val="hybridMultilevel"/>
    <w:tmpl w:val="46242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539C7"/>
    <w:multiLevelType w:val="hybridMultilevel"/>
    <w:tmpl w:val="B2087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F769E"/>
    <w:multiLevelType w:val="hybridMultilevel"/>
    <w:tmpl w:val="654A3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55A1F"/>
    <w:multiLevelType w:val="hybridMultilevel"/>
    <w:tmpl w:val="8F869058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58C3770A"/>
    <w:multiLevelType w:val="hybridMultilevel"/>
    <w:tmpl w:val="04D26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554A2"/>
    <w:multiLevelType w:val="hybridMultilevel"/>
    <w:tmpl w:val="45B8141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74BA43D8"/>
    <w:multiLevelType w:val="hybridMultilevel"/>
    <w:tmpl w:val="04D26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1"/>
    <w:rsid w:val="00007228"/>
    <w:rsid w:val="000117AE"/>
    <w:rsid w:val="00030973"/>
    <w:rsid w:val="00037FC4"/>
    <w:rsid w:val="000A1432"/>
    <w:rsid w:val="000B1AF9"/>
    <w:rsid w:val="001044E6"/>
    <w:rsid w:val="00123B9B"/>
    <w:rsid w:val="0013112E"/>
    <w:rsid w:val="00161DBC"/>
    <w:rsid w:val="00164E72"/>
    <w:rsid w:val="00165CCB"/>
    <w:rsid w:val="00195300"/>
    <w:rsid w:val="001A1EFC"/>
    <w:rsid w:val="002110C5"/>
    <w:rsid w:val="00220730"/>
    <w:rsid w:val="00227F6C"/>
    <w:rsid w:val="00245591"/>
    <w:rsid w:val="00251AD6"/>
    <w:rsid w:val="00253648"/>
    <w:rsid w:val="00265CF9"/>
    <w:rsid w:val="00283880"/>
    <w:rsid w:val="00285DB7"/>
    <w:rsid w:val="002C30D1"/>
    <w:rsid w:val="002C5D6E"/>
    <w:rsid w:val="00305DFE"/>
    <w:rsid w:val="003129C6"/>
    <w:rsid w:val="00320E58"/>
    <w:rsid w:val="003221E6"/>
    <w:rsid w:val="0037077C"/>
    <w:rsid w:val="003755C8"/>
    <w:rsid w:val="00394480"/>
    <w:rsid w:val="003E7DCE"/>
    <w:rsid w:val="004475AA"/>
    <w:rsid w:val="004706C8"/>
    <w:rsid w:val="004D09A0"/>
    <w:rsid w:val="004D7614"/>
    <w:rsid w:val="004E42DE"/>
    <w:rsid w:val="0051220C"/>
    <w:rsid w:val="005164E3"/>
    <w:rsid w:val="005212CF"/>
    <w:rsid w:val="00556BFF"/>
    <w:rsid w:val="0057324C"/>
    <w:rsid w:val="00583A1B"/>
    <w:rsid w:val="0058438A"/>
    <w:rsid w:val="0059564D"/>
    <w:rsid w:val="005C70CD"/>
    <w:rsid w:val="005D013A"/>
    <w:rsid w:val="00621DD5"/>
    <w:rsid w:val="006249AB"/>
    <w:rsid w:val="00653B25"/>
    <w:rsid w:val="00697CA4"/>
    <w:rsid w:val="006C6115"/>
    <w:rsid w:val="006D5F8C"/>
    <w:rsid w:val="007204A7"/>
    <w:rsid w:val="00724718"/>
    <w:rsid w:val="00727378"/>
    <w:rsid w:val="007474FD"/>
    <w:rsid w:val="00764821"/>
    <w:rsid w:val="00765E55"/>
    <w:rsid w:val="007946A8"/>
    <w:rsid w:val="007A4B25"/>
    <w:rsid w:val="007B4449"/>
    <w:rsid w:val="007F1C9A"/>
    <w:rsid w:val="007F1E75"/>
    <w:rsid w:val="00815A51"/>
    <w:rsid w:val="00827B69"/>
    <w:rsid w:val="008423BC"/>
    <w:rsid w:val="00862A07"/>
    <w:rsid w:val="0087572B"/>
    <w:rsid w:val="00876AA5"/>
    <w:rsid w:val="008A314C"/>
    <w:rsid w:val="008B4911"/>
    <w:rsid w:val="008C6786"/>
    <w:rsid w:val="008D2D61"/>
    <w:rsid w:val="008F3747"/>
    <w:rsid w:val="008F6C46"/>
    <w:rsid w:val="00910441"/>
    <w:rsid w:val="00922ECE"/>
    <w:rsid w:val="00926329"/>
    <w:rsid w:val="009356D6"/>
    <w:rsid w:val="00954EEA"/>
    <w:rsid w:val="00985954"/>
    <w:rsid w:val="009B1839"/>
    <w:rsid w:val="009B5B86"/>
    <w:rsid w:val="009C77FD"/>
    <w:rsid w:val="009E4561"/>
    <w:rsid w:val="009E533D"/>
    <w:rsid w:val="00A0453B"/>
    <w:rsid w:val="00A11670"/>
    <w:rsid w:val="00A131D3"/>
    <w:rsid w:val="00A14B6C"/>
    <w:rsid w:val="00A241AF"/>
    <w:rsid w:val="00A24541"/>
    <w:rsid w:val="00A80EBF"/>
    <w:rsid w:val="00AC6E1C"/>
    <w:rsid w:val="00AE223A"/>
    <w:rsid w:val="00B11BB0"/>
    <w:rsid w:val="00B679AD"/>
    <w:rsid w:val="00B82F22"/>
    <w:rsid w:val="00B9634B"/>
    <w:rsid w:val="00BD1127"/>
    <w:rsid w:val="00BE641E"/>
    <w:rsid w:val="00C05A2E"/>
    <w:rsid w:val="00C4725D"/>
    <w:rsid w:val="00C75AC8"/>
    <w:rsid w:val="00C92DD5"/>
    <w:rsid w:val="00CA0B7A"/>
    <w:rsid w:val="00CC1D13"/>
    <w:rsid w:val="00CC2150"/>
    <w:rsid w:val="00CC6409"/>
    <w:rsid w:val="00CC6D22"/>
    <w:rsid w:val="00CD57E3"/>
    <w:rsid w:val="00CF56CC"/>
    <w:rsid w:val="00D20218"/>
    <w:rsid w:val="00D60680"/>
    <w:rsid w:val="00D6764D"/>
    <w:rsid w:val="00D71B07"/>
    <w:rsid w:val="00DB63DB"/>
    <w:rsid w:val="00DC08E6"/>
    <w:rsid w:val="00DD0685"/>
    <w:rsid w:val="00DE3782"/>
    <w:rsid w:val="00E06617"/>
    <w:rsid w:val="00E14D0C"/>
    <w:rsid w:val="00E25BC3"/>
    <w:rsid w:val="00E75012"/>
    <w:rsid w:val="00E950C0"/>
    <w:rsid w:val="00EB42B2"/>
    <w:rsid w:val="00F015F1"/>
    <w:rsid w:val="00F0393C"/>
    <w:rsid w:val="00F10EE5"/>
    <w:rsid w:val="00F20ECA"/>
    <w:rsid w:val="00F22053"/>
    <w:rsid w:val="00F442C1"/>
    <w:rsid w:val="00F6320B"/>
    <w:rsid w:val="00F64A21"/>
    <w:rsid w:val="00FA5677"/>
    <w:rsid w:val="00F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B004F-F4AA-4738-A183-1E5C871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B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B1AF9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727378"/>
    <w:pPr>
      <w:spacing w:after="0" w:line="240" w:lineRule="auto"/>
    </w:p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012"/>
  </w:style>
  <w:style w:type="paragraph" w:styleId="Footer">
    <w:name w:val="footer"/>
    <w:basedOn w:val="Normal"/>
    <w:link w:val="FooterChar"/>
    <w:uiPriority w:val="99"/>
    <w:unhideWhenUsed/>
    <w:rsid w:val="00E7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gaprakashm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9008</TotalTime>
  <Pages>11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ThangaPrakashM</dc:creator>
  <cp:keywords/>
  <cp:lastModifiedBy>ThangaPrakash 600950</cp:lastModifiedBy>
  <cp:revision>134</cp:revision>
  <dcterms:created xsi:type="dcterms:W3CDTF">2013-11-19T11:40:00Z</dcterms:created>
  <dcterms:modified xsi:type="dcterms:W3CDTF">2016-03-02T12:10:00Z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